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C36B1" w14:textId="77777777" w:rsidR="004A6C45" w:rsidRPr="00555E78" w:rsidRDefault="005815D1" w:rsidP="005C04B2">
      <w:pPr>
        <w:ind w:firstLineChars="0" w:firstLine="0"/>
        <w:jc w:val="center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 w:hint="eastAsia"/>
          <w:b/>
          <w:bCs/>
          <w:sz w:val="30"/>
          <w:szCs w:val="30"/>
        </w:rPr>
        <w:t>Thetitle</w:t>
      </w:r>
      <w:proofErr w:type="spellEnd"/>
      <w:r>
        <w:rPr>
          <w:rFonts w:cs="Times New Roman" w:hint="eastAsia"/>
          <w:b/>
          <w:bCs/>
          <w:sz w:val="30"/>
          <w:szCs w:val="30"/>
        </w:rPr>
        <w:t xml:space="preserve"> of your article (</w:t>
      </w:r>
      <w:r>
        <w:rPr>
          <w:rFonts w:cs="Times New Roman" w:hint="eastAsia"/>
          <w:b/>
          <w:bCs/>
          <w:sz w:val="30"/>
          <w:szCs w:val="30"/>
        </w:rPr>
        <w:t>你的文章标题</w:t>
      </w:r>
      <w:r>
        <w:rPr>
          <w:rFonts w:cs="Times New Roman" w:hint="eastAsia"/>
          <w:b/>
          <w:bCs/>
          <w:sz w:val="30"/>
          <w:szCs w:val="30"/>
        </w:rPr>
        <w:t>)</w:t>
      </w:r>
    </w:p>
    <w:p w14:paraId="6DDAEFC0" w14:textId="77777777" w:rsidR="005C04B2" w:rsidRPr="00E42735" w:rsidRDefault="005815D1" w:rsidP="00E42735">
      <w:pPr>
        <w:ind w:firstLineChars="0" w:firstLine="0"/>
        <w:jc w:val="center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Name XXX</w:t>
      </w:r>
      <w:r w:rsidR="005C04B2" w:rsidRPr="00E42735">
        <w:rPr>
          <w:rFonts w:cs="Times New Roman"/>
          <w:szCs w:val="24"/>
        </w:rPr>
        <w:t xml:space="preserve"> </w:t>
      </w:r>
      <w:r w:rsidR="005C04B2" w:rsidRPr="005815D1">
        <w:rPr>
          <w:rFonts w:cs="Times New Roman"/>
          <w:szCs w:val="24"/>
          <w:highlight w:val="yellow"/>
          <w:vertAlign w:val="superscript"/>
        </w:rPr>
        <w:t>a</w:t>
      </w:r>
      <w:r w:rsidR="005C04B2" w:rsidRPr="00E42735">
        <w:rPr>
          <w:rFonts w:cs="Times New Roman"/>
          <w:szCs w:val="24"/>
        </w:rPr>
        <w:t xml:space="preserve">, </w:t>
      </w:r>
      <w:r>
        <w:rPr>
          <w:rFonts w:cs="Times New Roman" w:hint="eastAsia"/>
          <w:szCs w:val="24"/>
        </w:rPr>
        <w:t>通讯作者</w:t>
      </w:r>
      <w:r w:rsidR="005C04B2" w:rsidRPr="00E42735">
        <w:rPr>
          <w:rFonts w:cs="Times New Roman"/>
          <w:szCs w:val="24"/>
        </w:rPr>
        <w:t xml:space="preserve"> </w:t>
      </w:r>
      <w:r w:rsidR="001641DA" w:rsidRPr="005815D1">
        <w:rPr>
          <w:rFonts w:cs="Times New Roman"/>
          <w:szCs w:val="24"/>
          <w:highlight w:val="yellow"/>
          <w:vertAlign w:val="superscript"/>
        </w:rPr>
        <w:t>a</w:t>
      </w:r>
      <w:r w:rsidR="001641DA" w:rsidRPr="00E42735">
        <w:rPr>
          <w:rFonts w:cs="Times New Roman"/>
          <w:szCs w:val="24"/>
          <w:vertAlign w:val="superscript"/>
        </w:rPr>
        <w:t>,</w:t>
      </w:r>
      <w:r w:rsidR="001641DA" w:rsidRPr="00E42735">
        <w:rPr>
          <w:szCs w:val="24"/>
          <w:vertAlign w:val="superscript"/>
        </w:rPr>
        <w:t xml:space="preserve"> *</w:t>
      </w:r>
      <w:r w:rsidR="00D325C3" w:rsidRPr="00E42735">
        <w:rPr>
          <w:rStyle w:val="ad"/>
          <w:szCs w:val="24"/>
        </w:rPr>
        <w:footnoteReference w:id="1"/>
      </w:r>
      <w:r w:rsidR="005C04B2" w:rsidRPr="00E42735">
        <w:rPr>
          <w:rFonts w:cs="Times New Roman"/>
          <w:szCs w:val="24"/>
        </w:rPr>
        <w:t>,</w:t>
      </w:r>
      <w:r w:rsidR="00D95C9C" w:rsidRPr="00E42735">
        <w:rPr>
          <w:rStyle w:val="ad"/>
          <w:rFonts w:cs="Times New Roman"/>
          <w:szCs w:val="24"/>
        </w:rPr>
        <w:t xml:space="preserve"> </w:t>
      </w:r>
      <w:r w:rsidR="00D95C9C" w:rsidRPr="00E42735">
        <w:rPr>
          <w:rFonts w:cs="Times New Roman" w:hint="eastAsia"/>
          <w:szCs w:val="24"/>
        </w:rPr>
        <w:t xml:space="preserve"> </w:t>
      </w:r>
      <w:r>
        <w:rPr>
          <w:rFonts w:cs="Times New Roman" w:hint="eastAsia"/>
          <w:szCs w:val="24"/>
        </w:rPr>
        <w:t>XXX</w:t>
      </w:r>
      <w:r w:rsidR="005C04B2" w:rsidRPr="00E42735">
        <w:rPr>
          <w:rFonts w:cs="Times New Roman"/>
          <w:szCs w:val="24"/>
        </w:rPr>
        <w:t xml:space="preserve"> </w:t>
      </w:r>
      <w:r w:rsidRPr="005815D1">
        <w:rPr>
          <w:rFonts w:cs="Times New Roman" w:hint="eastAsia"/>
          <w:szCs w:val="24"/>
          <w:highlight w:val="yellow"/>
          <w:vertAlign w:val="superscript"/>
        </w:rPr>
        <w:t>b</w:t>
      </w:r>
      <w:r>
        <w:rPr>
          <w:rFonts w:cs="Times New Roman" w:hint="eastAsia"/>
          <w:szCs w:val="24"/>
        </w:rPr>
        <w:t xml:space="preserve"> et al.</w:t>
      </w:r>
    </w:p>
    <w:p w14:paraId="032C9596" w14:textId="77777777" w:rsidR="005C04B2" w:rsidRPr="00E42735" w:rsidRDefault="005C04B2" w:rsidP="00CD63B5">
      <w:pPr>
        <w:ind w:firstLineChars="0" w:firstLine="0"/>
        <w:rPr>
          <w:rFonts w:cs="Times New Roman"/>
          <w:i/>
          <w:iCs/>
          <w:szCs w:val="24"/>
        </w:rPr>
      </w:pPr>
      <w:r w:rsidRPr="005815D1">
        <w:rPr>
          <w:rFonts w:cs="Times New Roman"/>
          <w:szCs w:val="24"/>
          <w:highlight w:val="yellow"/>
          <w:vertAlign w:val="superscript"/>
        </w:rPr>
        <w:t>a</w:t>
      </w:r>
      <w:r w:rsidRPr="00E42735">
        <w:rPr>
          <w:rFonts w:cs="Times New Roman"/>
          <w:szCs w:val="24"/>
        </w:rPr>
        <w:t xml:space="preserve"> </w:t>
      </w:r>
      <w:r w:rsidR="005815D1">
        <w:rPr>
          <w:rFonts w:cs="Times New Roman" w:hint="eastAsia"/>
          <w:i/>
          <w:iCs/>
          <w:szCs w:val="24"/>
        </w:rPr>
        <w:t>学校机构信息</w:t>
      </w:r>
    </w:p>
    <w:p w14:paraId="60734048" w14:textId="77777777" w:rsidR="005C04B2" w:rsidRPr="00E42735" w:rsidRDefault="005C04B2" w:rsidP="00CD63B5">
      <w:pPr>
        <w:ind w:firstLineChars="0" w:firstLine="0"/>
        <w:rPr>
          <w:rFonts w:cs="Times New Roman"/>
          <w:i/>
          <w:iCs/>
          <w:szCs w:val="24"/>
        </w:rPr>
      </w:pPr>
      <w:r w:rsidRPr="005815D1">
        <w:rPr>
          <w:rFonts w:cs="Times New Roman"/>
          <w:szCs w:val="24"/>
          <w:highlight w:val="yellow"/>
          <w:vertAlign w:val="superscript"/>
        </w:rPr>
        <w:t>b</w:t>
      </w:r>
      <w:r w:rsidRPr="00E42735">
        <w:rPr>
          <w:rFonts w:cs="Times New Roman"/>
          <w:szCs w:val="24"/>
        </w:rPr>
        <w:t xml:space="preserve"> </w:t>
      </w:r>
      <w:r w:rsidR="005815D1">
        <w:rPr>
          <w:rFonts w:cs="Times New Roman" w:hint="eastAsia"/>
          <w:i/>
          <w:iCs/>
          <w:szCs w:val="24"/>
        </w:rPr>
        <w:t>其它作者机构信息</w:t>
      </w:r>
    </w:p>
    <w:p w14:paraId="4075EB1E" w14:textId="77777777" w:rsidR="002D55E0" w:rsidRDefault="004A6C45" w:rsidP="00BC3D72">
      <w:pPr>
        <w:ind w:firstLineChars="0" w:firstLine="0"/>
        <w:rPr>
          <w:rFonts w:cs="Times New Roman"/>
          <w:szCs w:val="24"/>
        </w:rPr>
      </w:pPr>
      <w:r w:rsidRPr="0052525D">
        <w:rPr>
          <w:rFonts w:cs="Times New Roman" w:hint="eastAsia"/>
          <w:b/>
          <w:bCs/>
          <w:szCs w:val="24"/>
        </w:rPr>
        <w:t>Abstr</w:t>
      </w:r>
      <w:r w:rsidR="007B6EC9" w:rsidRPr="0052525D">
        <w:rPr>
          <w:rFonts w:cs="Times New Roman" w:hint="eastAsia"/>
          <w:b/>
          <w:bCs/>
          <w:szCs w:val="24"/>
        </w:rPr>
        <w:t>act</w:t>
      </w:r>
      <w:r w:rsidR="00BC3D72" w:rsidRPr="0052525D">
        <w:rPr>
          <w:rFonts w:cs="Times New Roman" w:hint="eastAsia"/>
          <w:b/>
          <w:bCs/>
          <w:szCs w:val="24"/>
        </w:rPr>
        <w:t>:</w:t>
      </w:r>
      <w:r w:rsidR="00BC3D72">
        <w:rPr>
          <w:rFonts w:cs="Times New Roman" w:hint="eastAsia"/>
          <w:szCs w:val="24"/>
        </w:rPr>
        <w:t xml:space="preserve"> </w:t>
      </w:r>
      <w:r w:rsidR="005815D1">
        <w:rPr>
          <w:rFonts w:cs="Times New Roman" w:hint="eastAsia"/>
          <w:szCs w:val="24"/>
        </w:rPr>
        <w:t>这里是你的文章的摘要内容</w:t>
      </w:r>
      <w:r w:rsidR="0044114C" w:rsidRPr="0044114C">
        <w:rPr>
          <w:rFonts w:cs="Times New Roman"/>
          <w:szCs w:val="24"/>
        </w:rPr>
        <w:t>.</w:t>
      </w:r>
    </w:p>
    <w:p w14:paraId="06C9AA08" w14:textId="77777777" w:rsidR="0052525D" w:rsidRPr="0052525D" w:rsidRDefault="0052525D" w:rsidP="00BC3D72">
      <w:pPr>
        <w:ind w:firstLineChars="0" w:firstLine="0"/>
        <w:rPr>
          <w:rFonts w:cs="Times New Roman"/>
          <w:b/>
          <w:bCs/>
          <w:szCs w:val="24"/>
        </w:rPr>
      </w:pPr>
      <w:r w:rsidRPr="0052525D">
        <w:rPr>
          <w:rFonts w:cs="Times New Roman" w:hint="eastAsia"/>
          <w:b/>
          <w:bCs/>
          <w:szCs w:val="24"/>
        </w:rPr>
        <w:t xml:space="preserve">Keywords: </w:t>
      </w:r>
      <w:r w:rsidR="005815D1">
        <w:rPr>
          <w:rFonts w:hint="eastAsia"/>
          <w:color w:val="000000" w:themeColor="text1"/>
        </w:rPr>
        <w:t>XXX</w:t>
      </w:r>
      <w:r w:rsidR="00101570">
        <w:rPr>
          <w:rFonts w:hint="eastAsia"/>
          <w:color w:val="000000" w:themeColor="text1"/>
        </w:rPr>
        <w:t xml:space="preserve">; </w:t>
      </w:r>
      <w:r w:rsidR="005815D1">
        <w:rPr>
          <w:rFonts w:hint="eastAsia"/>
          <w:color w:val="000000" w:themeColor="text1"/>
        </w:rPr>
        <w:t>XXX</w:t>
      </w:r>
      <w:r w:rsidR="00101570">
        <w:rPr>
          <w:rFonts w:cs="Times New Roman" w:hint="eastAsia"/>
        </w:rPr>
        <w:t xml:space="preserve">; </w:t>
      </w:r>
      <w:r w:rsidR="005815D1">
        <w:rPr>
          <w:rFonts w:hint="eastAsia"/>
          <w:color w:val="000000" w:themeColor="text1"/>
        </w:rPr>
        <w:t>（这里是你的文章的关键词）</w:t>
      </w:r>
    </w:p>
    <w:p w14:paraId="018C9701" w14:textId="77777777" w:rsidR="00997F1E" w:rsidRPr="005A43DD" w:rsidRDefault="006A32A8" w:rsidP="005B6BB8">
      <w:pPr>
        <w:pStyle w:val="1"/>
        <w:numPr>
          <w:ilvl w:val="0"/>
          <w:numId w:val="10"/>
        </w:numPr>
      </w:pPr>
      <w:r w:rsidRPr="005A43DD">
        <w:t>Introduction</w:t>
      </w:r>
      <w:r w:rsidR="00E55F63">
        <w:t xml:space="preserve"> </w:t>
      </w:r>
    </w:p>
    <w:p w14:paraId="0989A748" w14:textId="77777777" w:rsidR="005815D1" w:rsidRPr="005815D1" w:rsidRDefault="005815D1" w:rsidP="00933E9B">
      <w:pPr>
        <w:ind w:firstLine="482"/>
        <w:rPr>
          <w:rFonts w:cs="Times New Roman"/>
          <w:b/>
          <w:bCs/>
          <w:szCs w:val="24"/>
        </w:rPr>
      </w:pPr>
      <w:r w:rsidRPr="005815D1">
        <w:rPr>
          <w:rFonts w:cs="Times New Roman" w:hint="eastAsia"/>
          <w:b/>
          <w:bCs/>
          <w:szCs w:val="24"/>
          <w:highlight w:val="yellow"/>
        </w:rPr>
        <w:t>这一部分是你的引言部分的内容，引言部分主要包括三大方面的内容</w:t>
      </w:r>
    </w:p>
    <w:p w14:paraId="00E32531" w14:textId="77777777" w:rsidR="005815D1" w:rsidRPr="005815D1" w:rsidRDefault="005815D1" w:rsidP="005815D1">
      <w:pPr>
        <w:ind w:firstLine="480"/>
        <w:rPr>
          <w:color w:val="FF0000"/>
        </w:rPr>
      </w:pPr>
      <w:r w:rsidRPr="005815D1">
        <w:rPr>
          <w:rFonts w:hint="eastAsia"/>
          <w:color w:val="FF0000"/>
        </w:rPr>
        <w:t xml:space="preserve">1. </w:t>
      </w:r>
      <w:r w:rsidRPr="005815D1">
        <w:rPr>
          <w:rFonts w:hint="eastAsia"/>
          <w:color w:val="FF0000"/>
        </w:rPr>
        <w:t>文章的研究背景</w:t>
      </w:r>
    </w:p>
    <w:p w14:paraId="251671FA" w14:textId="77777777" w:rsidR="005815D1" w:rsidRPr="005815D1" w:rsidRDefault="005815D1" w:rsidP="005815D1">
      <w:pPr>
        <w:ind w:firstLine="480"/>
        <w:rPr>
          <w:color w:val="FF0000"/>
        </w:rPr>
      </w:pPr>
      <w:r w:rsidRPr="005815D1">
        <w:rPr>
          <w:rFonts w:hint="eastAsia"/>
          <w:color w:val="FF0000"/>
        </w:rPr>
        <w:t xml:space="preserve">2. </w:t>
      </w:r>
      <w:r w:rsidRPr="005815D1">
        <w:rPr>
          <w:rFonts w:hint="eastAsia"/>
          <w:color w:val="FF0000"/>
        </w:rPr>
        <w:t>你研究课题的研究现状以及存在的问题</w:t>
      </w:r>
    </w:p>
    <w:p w14:paraId="691F433F" w14:textId="77777777" w:rsidR="000173C6" w:rsidRPr="005815D1" w:rsidRDefault="005815D1" w:rsidP="005815D1">
      <w:pPr>
        <w:ind w:firstLine="480"/>
        <w:rPr>
          <w:rFonts w:cs="Times New Roman"/>
          <w:b/>
          <w:bCs/>
          <w:color w:val="FF0000"/>
          <w:szCs w:val="24"/>
        </w:rPr>
      </w:pPr>
      <w:r w:rsidRPr="005815D1">
        <w:rPr>
          <w:rFonts w:hint="eastAsia"/>
          <w:color w:val="FF0000"/>
        </w:rPr>
        <w:t xml:space="preserve">3. </w:t>
      </w:r>
      <w:r w:rsidRPr="005815D1">
        <w:rPr>
          <w:rFonts w:hint="eastAsia"/>
          <w:color w:val="FF0000"/>
        </w:rPr>
        <w:t>针对存在的问题你本篇文章的研究思路和内容</w:t>
      </w:r>
    </w:p>
    <w:p w14:paraId="6F63B727" w14:textId="77777777" w:rsidR="00997F1E" w:rsidRDefault="00D37EE8" w:rsidP="005B6BB8">
      <w:pPr>
        <w:pStyle w:val="1"/>
        <w:numPr>
          <w:ilvl w:val="0"/>
          <w:numId w:val="10"/>
        </w:numPr>
      </w:pPr>
      <w:r>
        <w:t>M</w:t>
      </w:r>
      <w:r w:rsidRPr="00D37EE8">
        <w:t>athematical</w:t>
      </w:r>
      <w:r w:rsidR="00A92062" w:rsidRPr="005A43DD">
        <w:t xml:space="preserve"> model</w:t>
      </w:r>
      <w:r w:rsidR="005815D1">
        <w:rPr>
          <w:rFonts w:hint="eastAsia"/>
        </w:rPr>
        <w:t xml:space="preserve"> (</w:t>
      </w:r>
      <w:r w:rsidR="005815D1">
        <w:rPr>
          <w:rFonts w:hint="eastAsia"/>
        </w:rPr>
        <w:t>或者是实验和方法</w:t>
      </w:r>
      <w:r w:rsidR="005815D1">
        <w:rPr>
          <w:rFonts w:hint="eastAsia"/>
        </w:rPr>
        <w:t>)</w:t>
      </w:r>
    </w:p>
    <w:p w14:paraId="5F764941" w14:textId="77777777" w:rsidR="005815D1" w:rsidRPr="005815D1" w:rsidRDefault="005815D1" w:rsidP="005815D1">
      <w:pPr>
        <w:ind w:firstLine="482"/>
        <w:rPr>
          <w:b/>
          <w:bCs/>
          <w:highlight w:val="yellow"/>
        </w:rPr>
      </w:pPr>
      <w:r w:rsidRPr="005815D1">
        <w:rPr>
          <w:rFonts w:hint="eastAsia"/>
          <w:b/>
          <w:bCs/>
          <w:highlight w:val="yellow"/>
        </w:rPr>
        <w:t>这一部分如果你是做实验，那就需要详细的描述你的实验过程。</w:t>
      </w:r>
    </w:p>
    <w:p w14:paraId="57E526A4" w14:textId="77777777" w:rsidR="005815D1" w:rsidRPr="005815D1" w:rsidRDefault="005815D1" w:rsidP="005815D1">
      <w:pPr>
        <w:ind w:firstLine="482"/>
        <w:rPr>
          <w:b/>
          <w:bCs/>
        </w:rPr>
      </w:pPr>
      <w:r w:rsidRPr="005815D1">
        <w:rPr>
          <w:rFonts w:hint="eastAsia"/>
          <w:b/>
          <w:bCs/>
          <w:highlight w:val="yellow"/>
        </w:rPr>
        <w:t>这一部分如果你是做做模拟，那你就需要详细的描述你的建模过程。</w:t>
      </w:r>
    </w:p>
    <w:p w14:paraId="0D084E3A" w14:textId="77777777" w:rsidR="005815D1" w:rsidRDefault="005815D1" w:rsidP="005815D1">
      <w:pPr>
        <w:pStyle w:val="2"/>
      </w:pPr>
      <w:r>
        <w:rPr>
          <w:rFonts w:hint="eastAsia"/>
        </w:rPr>
        <w:t>2.1 XXXX</w:t>
      </w:r>
    </w:p>
    <w:p w14:paraId="12ADC916" w14:textId="77777777" w:rsidR="005815D1" w:rsidRDefault="005815D1" w:rsidP="005815D1">
      <w:pPr>
        <w:ind w:firstLineChars="0" w:firstLine="480"/>
      </w:pPr>
    </w:p>
    <w:p w14:paraId="30080571" w14:textId="77777777" w:rsidR="005815D1" w:rsidRDefault="005815D1" w:rsidP="005815D1">
      <w:pPr>
        <w:ind w:firstLineChars="0" w:firstLine="480"/>
      </w:pPr>
    </w:p>
    <w:p w14:paraId="3EC59F96" w14:textId="77777777" w:rsidR="005815D1" w:rsidRDefault="005815D1" w:rsidP="005815D1">
      <w:pPr>
        <w:pStyle w:val="2"/>
      </w:pPr>
      <w:r>
        <w:rPr>
          <w:rFonts w:hint="eastAsia"/>
        </w:rPr>
        <w:t>2.2 XXXXXX</w:t>
      </w:r>
    </w:p>
    <w:p w14:paraId="3E8807AC" w14:textId="77777777" w:rsidR="005815D1" w:rsidRDefault="005815D1" w:rsidP="005815D1">
      <w:pPr>
        <w:ind w:firstLine="480"/>
      </w:pPr>
    </w:p>
    <w:p w14:paraId="039B2495" w14:textId="77777777" w:rsidR="005815D1" w:rsidRDefault="005815D1" w:rsidP="005815D1">
      <w:pPr>
        <w:ind w:firstLine="480"/>
      </w:pPr>
    </w:p>
    <w:p w14:paraId="71D72C76" w14:textId="77777777" w:rsidR="005815D1" w:rsidRDefault="005815D1" w:rsidP="005815D1">
      <w:pPr>
        <w:pStyle w:val="2"/>
      </w:pPr>
      <w:r>
        <w:rPr>
          <w:rFonts w:hint="eastAsia"/>
        </w:rPr>
        <w:t>2.3 XXXXXX</w:t>
      </w:r>
    </w:p>
    <w:p w14:paraId="0B1E6384" w14:textId="77777777" w:rsidR="00677629" w:rsidRDefault="00677629" w:rsidP="005815D1">
      <w:pPr>
        <w:ind w:firstLine="480"/>
        <w:rPr>
          <w:rFonts w:hint="eastAsia"/>
        </w:rPr>
      </w:pPr>
    </w:p>
    <w:p w14:paraId="12A2BA0D" w14:textId="77777777" w:rsidR="005815D1" w:rsidRPr="005815D1" w:rsidRDefault="005815D1" w:rsidP="00677629">
      <w:pPr>
        <w:pStyle w:val="af1"/>
      </w:pPr>
      <w:r w:rsidRPr="005815D1">
        <w:rPr>
          <w:rFonts w:hint="eastAsia"/>
          <w:highlight w:val="yellow"/>
        </w:rPr>
        <w:t>这里插入你的图片</w:t>
      </w:r>
    </w:p>
    <w:p w14:paraId="07C83B20" w14:textId="77777777" w:rsidR="00AB2AFF" w:rsidRDefault="00AB2AFF" w:rsidP="00677629">
      <w:pPr>
        <w:pStyle w:val="af1"/>
      </w:pPr>
      <w:r w:rsidRPr="002C3088">
        <w:rPr>
          <w:rFonts w:hint="eastAsia"/>
        </w:rPr>
        <w:t>Fig</w:t>
      </w:r>
      <w:r w:rsidR="00C57673" w:rsidRPr="002C3088">
        <w:t>.</w:t>
      </w:r>
      <w:r w:rsidRPr="002C3088">
        <w:t xml:space="preserve"> 1</w:t>
      </w:r>
      <w:r w:rsidR="00C57673" w:rsidRPr="002C3088">
        <w:t>.</w:t>
      </w:r>
      <w:r w:rsidRPr="002C3088">
        <w:t xml:space="preserve"> </w:t>
      </w:r>
      <w:r w:rsidR="005815D1">
        <w:rPr>
          <w:rFonts w:hint="eastAsia"/>
        </w:rPr>
        <w:t>XXXXXXXXXXXXX</w:t>
      </w:r>
      <w:r w:rsidR="00C57673" w:rsidRPr="00C57673">
        <w:t>.</w:t>
      </w:r>
    </w:p>
    <w:p w14:paraId="2790E928" w14:textId="77777777" w:rsidR="00997F1E" w:rsidRDefault="00930E20" w:rsidP="005B6BB8">
      <w:pPr>
        <w:pStyle w:val="1"/>
        <w:numPr>
          <w:ilvl w:val="0"/>
          <w:numId w:val="10"/>
        </w:numPr>
      </w:pPr>
      <w:r>
        <w:rPr>
          <w:rFonts w:hint="eastAsia"/>
        </w:rPr>
        <w:t>R</w:t>
      </w:r>
      <w:r>
        <w:t>esults and discussion</w:t>
      </w:r>
    </w:p>
    <w:p w14:paraId="7D4D75A6" w14:textId="77777777" w:rsidR="005815D1" w:rsidRPr="005815D1" w:rsidRDefault="005815D1" w:rsidP="005815D1">
      <w:pPr>
        <w:ind w:firstLine="482"/>
        <w:rPr>
          <w:b/>
          <w:bCs/>
        </w:rPr>
      </w:pPr>
      <w:r w:rsidRPr="005815D1">
        <w:rPr>
          <w:rFonts w:hint="eastAsia"/>
          <w:b/>
          <w:bCs/>
          <w:highlight w:val="yellow"/>
        </w:rPr>
        <w:t>这一部分主要描述你的研究结果，并对你的研究结果进行详细的解析。</w:t>
      </w:r>
    </w:p>
    <w:p w14:paraId="1FA76482" w14:textId="77777777" w:rsidR="00686031" w:rsidRDefault="005D4A16" w:rsidP="005D4A16">
      <w:pPr>
        <w:pStyle w:val="2"/>
        <w:rPr>
          <w:b/>
          <w:bCs w:val="0"/>
        </w:rPr>
      </w:pPr>
      <w:r>
        <w:rPr>
          <w:rFonts w:hint="eastAsia"/>
        </w:rPr>
        <w:lastRenderedPageBreak/>
        <w:t>3.</w:t>
      </w:r>
      <w:r w:rsidR="005815D1">
        <w:rPr>
          <w:rFonts w:hint="eastAsia"/>
        </w:rPr>
        <w:t>1</w:t>
      </w:r>
      <w:r>
        <w:rPr>
          <w:rFonts w:hint="eastAsia"/>
        </w:rPr>
        <w:t xml:space="preserve"> </w:t>
      </w:r>
      <w:r w:rsidR="005815D1">
        <w:rPr>
          <w:rFonts w:hint="eastAsia"/>
        </w:rPr>
        <w:t>XXXXXXXX</w:t>
      </w:r>
    </w:p>
    <w:p w14:paraId="73C784CC" w14:textId="77777777" w:rsidR="00997F1E" w:rsidRDefault="005D4A16" w:rsidP="005815D1">
      <w:pPr>
        <w:pStyle w:val="3"/>
        <w:ind w:firstLine="480"/>
      </w:pPr>
      <w:r>
        <w:rPr>
          <w:rFonts w:hint="eastAsia"/>
        </w:rPr>
        <w:t>3.</w:t>
      </w:r>
      <w:r w:rsidR="005815D1">
        <w:rPr>
          <w:rFonts w:hint="eastAsia"/>
        </w:rPr>
        <w:t>1</w:t>
      </w:r>
      <w:r>
        <w:rPr>
          <w:rFonts w:hint="eastAsia"/>
        </w:rPr>
        <w:t xml:space="preserve">.1 </w:t>
      </w:r>
      <w:r w:rsidR="005815D1">
        <w:rPr>
          <w:rFonts w:hint="eastAsia"/>
        </w:rPr>
        <w:t>XXXXX</w:t>
      </w:r>
    </w:p>
    <w:p w14:paraId="483E8171" w14:textId="77777777" w:rsidR="005815D1" w:rsidRPr="005815D1" w:rsidRDefault="005815D1" w:rsidP="005815D1">
      <w:pPr>
        <w:ind w:firstLine="480"/>
      </w:pPr>
    </w:p>
    <w:p w14:paraId="20F8A54B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3.1.2 XXXXX</w:t>
      </w:r>
    </w:p>
    <w:p w14:paraId="7DE9EE88" w14:textId="77777777" w:rsidR="005815D1" w:rsidRPr="005815D1" w:rsidRDefault="005815D1" w:rsidP="005815D1">
      <w:pPr>
        <w:ind w:firstLine="480"/>
      </w:pPr>
    </w:p>
    <w:p w14:paraId="1270D1C4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3.1.3 XXXXX</w:t>
      </w:r>
    </w:p>
    <w:p w14:paraId="0D2C1782" w14:textId="77777777" w:rsidR="005815D1" w:rsidRDefault="005815D1" w:rsidP="005815D1">
      <w:pPr>
        <w:ind w:firstLine="480"/>
      </w:pPr>
    </w:p>
    <w:p w14:paraId="6F8E9EC1" w14:textId="77777777" w:rsidR="005815D1" w:rsidRDefault="005815D1" w:rsidP="005815D1">
      <w:pPr>
        <w:ind w:firstLine="480"/>
      </w:pPr>
    </w:p>
    <w:p w14:paraId="4D6D4BB9" w14:textId="77777777" w:rsidR="005815D1" w:rsidRDefault="005815D1" w:rsidP="005815D1">
      <w:pPr>
        <w:pStyle w:val="2"/>
        <w:rPr>
          <w:b/>
          <w:bCs w:val="0"/>
        </w:rPr>
      </w:pPr>
      <w:r>
        <w:rPr>
          <w:rFonts w:hint="eastAsia"/>
        </w:rPr>
        <w:t>3.2 XXXXXXXX</w:t>
      </w:r>
    </w:p>
    <w:p w14:paraId="74FECA8D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3.2.1 XXXXX</w:t>
      </w:r>
    </w:p>
    <w:p w14:paraId="6DAD74F6" w14:textId="77777777" w:rsidR="005815D1" w:rsidRPr="005815D1" w:rsidRDefault="005815D1" w:rsidP="005815D1">
      <w:pPr>
        <w:ind w:firstLine="480"/>
      </w:pPr>
    </w:p>
    <w:p w14:paraId="326CF761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3.2.2 XXXXX</w:t>
      </w:r>
    </w:p>
    <w:p w14:paraId="195B2160" w14:textId="77777777" w:rsidR="005815D1" w:rsidRPr="005815D1" w:rsidRDefault="005815D1" w:rsidP="005815D1">
      <w:pPr>
        <w:ind w:firstLine="480"/>
      </w:pPr>
    </w:p>
    <w:p w14:paraId="581C313F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3.2.3 XXXXX</w:t>
      </w:r>
    </w:p>
    <w:p w14:paraId="4C9A21C4" w14:textId="77777777" w:rsidR="005815D1" w:rsidRPr="005815D1" w:rsidRDefault="005815D1" w:rsidP="005815D1">
      <w:pPr>
        <w:ind w:firstLine="480"/>
      </w:pPr>
    </w:p>
    <w:p w14:paraId="500E3AE9" w14:textId="77777777" w:rsidR="005815D1" w:rsidRDefault="005815D1" w:rsidP="005815D1">
      <w:pPr>
        <w:ind w:firstLine="480"/>
      </w:pPr>
    </w:p>
    <w:p w14:paraId="4CF6ED43" w14:textId="77777777" w:rsidR="005815D1" w:rsidRDefault="005815D1" w:rsidP="005815D1">
      <w:pPr>
        <w:pStyle w:val="2"/>
        <w:rPr>
          <w:b/>
          <w:bCs w:val="0"/>
        </w:rPr>
      </w:pPr>
      <w:r>
        <w:rPr>
          <w:rFonts w:hint="eastAsia"/>
        </w:rPr>
        <w:t>3.3 XXXXXXXX</w:t>
      </w:r>
    </w:p>
    <w:p w14:paraId="37F8FD68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3.3.1 XXXXX</w:t>
      </w:r>
    </w:p>
    <w:p w14:paraId="661E3EFE" w14:textId="77777777" w:rsidR="005815D1" w:rsidRPr="005815D1" w:rsidRDefault="005815D1" w:rsidP="005815D1">
      <w:pPr>
        <w:ind w:firstLine="480"/>
      </w:pPr>
    </w:p>
    <w:p w14:paraId="316389AA" w14:textId="77777777" w:rsidR="005815D1" w:rsidRDefault="005815D1" w:rsidP="005815D1">
      <w:pPr>
        <w:pStyle w:val="3"/>
        <w:ind w:firstLine="480"/>
      </w:pPr>
      <w:r>
        <w:rPr>
          <w:rFonts w:hint="eastAsia"/>
        </w:rPr>
        <w:t>3.3.2 XXXXX</w:t>
      </w:r>
    </w:p>
    <w:p w14:paraId="52A50E1B" w14:textId="77777777" w:rsidR="005815D1" w:rsidRPr="005815D1" w:rsidRDefault="005815D1" w:rsidP="005815D1">
      <w:pPr>
        <w:ind w:firstLine="480"/>
      </w:pPr>
    </w:p>
    <w:p w14:paraId="211B095D" w14:textId="77777777" w:rsidR="005815D1" w:rsidRDefault="005815D1" w:rsidP="005B6BB8">
      <w:pPr>
        <w:pStyle w:val="3"/>
        <w:numPr>
          <w:ilvl w:val="2"/>
          <w:numId w:val="10"/>
        </w:numPr>
        <w:ind w:firstLineChars="0"/>
      </w:pPr>
      <w:r>
        <w:rPr>
          <w:rFonts w:hint="eastAsia"/>
        </w:rPr>
        <w:t>XXXXX</w:t>
      </w:r>
    </w:p>
    <w:p w14:paraId="2542E950" w14:textId="77777777" w:rsidR="005815D1" w:rsidRDefault="005815D1" w:rsidP="005815D1">
      <w:pPr>
        <w:ind w:firstLine="480"/>
      </w:pPr>
    </w:p>
    <w:p w14:paraId="12FD6234" w14:textId="77777777" w:rsidR="005815D1" w:rsidRDefault="005815D1" w:rsidP="005815D1">
      <w:pPr>
        <w:ind w:firstLine="480"/>
      </w:pPr>
    </w:p>
    <w:p w14:paraId="1DAD2AF3" w14:textId="77777777" w:rsidR="005815D1" w:rsidRDefault="005815D1" w:rsidP="005B6BB8">
      <w:pPr>
        <w:pStyle w:val="1"/>
        <w:numPr>
          <w:ilvl w:val="0"/>
          <w:numId w:val="10"/>
        </w:numPr>
      </w:pPr>
      <w:r>
        <w:rPr>
          <w:rFonts w:hint="eastAsia"/>
        </w:rPr>
        <w:t>Conclusion</w:t>
      </w:r>
    </w:p>
    <w:p w14:paraId="17557FC0" w14:textId="77777777" w:rsidR="00AF5ADF" w:rsidRPr="00F0275D" w:rsidRDefault="00F0275D" w:rsidP="00F0275D">
      <w:pPr>
        <w:ind w:firstLine="482"/>
        <w:rPr>
          <w:b/>
          <w:bCs/>
        </w:rPr>
      </w:pPr>
      <w:r w:rsidRPr="00F0275D">
        <w:rPr>
          <w:rFonts w:hint="eastAsia"/>
          <w:b/>
          <w:bCs/>
          <w:highlight w:val="yellow"/>
        </w:rPr>
        <w:t>结论部分需要总结你的整个研究的结论，一般要分条总结，最好能够推广到普适性应用。</w:t>
      </w:r>
    </w:p>
    <w:p w14:paraId="4612A990" w14:textId="77777777" w:rsidR="00F0275D" w:rsidRDefault="00F0275D" w:rsidP="00F0275D">
      <w:pPr>
        <w:ind w:firstLine="480"/>
        <w:rPr>
          <w:rFonts w:cs="Times New Roman"/>
          <w:szCs w:val="24"/>
        </w:rPr>
      </w:pPr>
    </w:p>
    <w:p w14:paraId="54FFD7B9" w14:textId="77777777" w:rsidR="005B6BB8" w:rsidRPr="00823FCB" w:rsidRDefault="005B6BB8" w:rsidP="00F0275D">
      <w:pPr>
        <w:ind w:firstLine="480"/>
        <w:rPr>
          <w:rFonts w:cs="Times New Roman"/>
          <w:szCs w:val="24"/>
        </w:rPr>
      </w:pPr>
    </w:p>
    <w:p w14:paraId="7603A8F3" w14:textId="77777777" w:rsidR="00E32166" w:rsidRPr="00FE0E0B" w:rsidRDefault="00E32166" w:rsidP="00784C1D">
      <w:pPr>
        <w:ind w:firstLineChars="0" w:firstLine="0"/>
        <w:rPr>
          <w:b/>
          <w:bCs/>
        </w:rPr>
      </w:pPr>
      <w:r w:rsidRPr="00FE0E0B">
        <w:rPr>
          <w:b/>
          <w:bCs/>
        </w:rPr>
        <w:lastRenderedPageBreak/>
        <w:t xml:space="preserve">Data availability </w:t>
      </w:r>
    </w:p>
    <w:p w14:paraId="05755CD4" w14:textId="77777777" w:rsidR="00E32166" w:rsidRPr="00FE0E0B" w:rsidRDefault="00E32166" w:rsidP="00784C1D">
      <w:pPr>
        <w:ind w:firstLineChars="0" w:firstLine="0"/>
      </w:pPr>
      <w:r w:rsidRPr="00FE0E0B">
        <w:t>Data will be made available on request.</w:t>
      </w:r>
    </w:p>
    <w:p w14:paraId="0276EFE2" w14:textId="77777777" w:rsidR="00E32166" w:rsidRDefault="00E32166" w:rsidP="00784C1D">
      <w:pPr>
        <w:ind w:firstLineChars="0" w:firstLine="0"/>
        <w:rPr>
          <w:b/>
          <w:bCs/>
        </w:rPr>
      </w:pPr>
      <w:r>
        <w:rPr>
          <w:b/>
          <w:bCs/>
        </w:rPr>
        <w:t>Acknowledgments</w:t>
      </w:r>
    </w:p>
    <w:p w14:paraId="27DD73CA" w14:textId="77777777" w:rsidR="00E32166" w:rsidRDefault="00E32166" w:rsidP="00E32166">
      <w:pPr>
        <w:ind w:firstLine="480"/>
        <w:rPr>
          <w:color w:val="000000" w:themeColor="text1"/>
        </w:rPr>
      </w:pPr>
      <w:r>
        <w:t xml:space="preserve">This work is supported by </w:t>
      </w:r>
      <w:r w:rsidR="00622DAC">
        <w:rPr>
          <w:rFonts w:hint="eastAsia"/>
        </w:rPr>
        <w:t>XXXXX (</w:t>
      </w:r>
      <w:r w:rsidR="00622DAC" w:rsidRPr="00622DAC">
        <w:rPr>
          <w:rFonts w:hint="eastAsia"/>
          <w:b/>
          <w:bCs/>
          <w:highlight w:val="yellow"/>
        </w:rPr>
        <w:t>这里写你导师的基金和项目信息</w:t>
      </w:r>
      <w:r w:rsidR="00622DAC">
        <w:rPr>
          <w:rFonts w:hint="eastAsia"/>
        </w:rPr>
        <w:t>)</w:t>
      </w:r>
      <w:r w:rsidRPr="00D84CBA">
        <w:rPr>
          <w:color w:val="000000" w:themeColor="text1"/>
        </w:rPr>
        <w:t>.</w:t>
      </w:r>
    </w:p>
    <w:p w14:paraId="75AFD92F" w14:textId="77777777" w:rsidR="005B6BB8" w:rsidRDefault="005B6BB8" w:rsidP="00E32166">
      <w:pPr>
        <w:ind w:firstLine="480"/>
        <w:rPr>
          <w:color w:val="000000" w:themeColor="text1"/>
        </w:rPr>
      </w:pPr>
    </w:p>
    <w:p w14:paraId="762BD7E2" w14:textId="77777777" w:rsidR="005B6BB8" w:rsidRDefault="005B6BB8" w:rsidP="00E32166">
      <w:pPr>
        <w:ind w:firstLine="480"/>
        <w:rPr>
          <w:color w:val="000000" w:themeColor="text1"/>
        </w:rPr>
      </w:pPr>
    </w:p>
    <w:p w14:paraId="0B05E407" w14:textId="77777777" w:rsidR="005B6BB8" w:rsidRDefault="005B6BB8" w:rsidP="00E32166">
      <w:pPr>
        <w:ind w:firstLine="480"/>
        <w:rPr>
          <w:color w:val="000000" w:themeColor="text1"/>
        </w:rPr>
      </w:pPr>
    </w:p>
    <w:p w14:paraId="7C099BCF" w14:textId="77777777" w:rsidR="0015083B" w:rsidRDefault="003E3774" w:rsidP="00622DAC">
      <w:pPr>
        <w:pStyle w:val="1"/>
        <w:numPr>
          <w:ilvl w:val="0"/>
          <w:numId w:val="0"/>
        </w:numPr>
      </w:pPr>
      <w:r>
        <w:rPr>
          <w:rFonts w:hint="eastAsia"/>
        </w:rPr>
        <w:t>R</w:t>
      </w:r>
      <w:r>
        <w:t>eference</w:t>
      </w:r>
      <w:r w:rsidR="00622DAC">
        <w:rPr>
          <w:rFonts w:hint="eastAsia"/>
        </w:rPr>
        <w:t xml:space="preserve"> (</w:t>
      </w:r>
      <w:r w:rsidR="00622DAC" w:rsidRPr="00622DAC">
        <w:rPr>
          <w:rFonts w:hint="eastAsia"/>
          <w:highlight w:val="yellow"/>
        </w:rPr>
        <w:t>参考文献可以用</w:t>
      </w:r>
      <w:r w:rsidR="00622DAC" w:rsidRPr="00622DAC">
        <w:rPr>
          <w:rFonts w:hint="eastAsia"/>
          <w:highlight w:val="yellow"/>
        </w:rPr>
        <w:t>Zotero</w:t>
      </w:r>
      <w:r w:rsidR="00622DAC" w:rsidRPr="00622DAC">
        <w:rPr>
          <w:rFonts w:hint="eastAsia"/>
          <w:highlight w:val="yellow"/>
        </w:rPr>
        <w:t>直接选择相应的期刊的参考格式就可以</w:t>
      </w:r>
      <w:r w:rsidR="00622DAC">
        <w:rPr>
          <w:rFonts w:hint="eastAsia"/>
        </w:rPr>
        <w:t>)</w:t>
      </w:r>
    </w:p>
    <w:p w14:paraId="17AB480B" w14:textId="77777777" w:rsidR="00622DAC" w:rsidRDefault="00622DAC" w:rsidP="00622DAC">
      <w:pPr>
        <w:ind w:firstLine="480"/>
      </w:pPr>
    </w:p>
    <w:p w14:paraId="20F77A95" w14:textId="77777777" w:rsidR="00622DAC" w:rsidRPr="00622DAC" w:rsidRDefault="00622DAC" w:rsidP="00622DAC">
      <w:pPr>
        <w:ind w:firstLine="480"/>
      </w:pPr>
    </w:p>
    <w:sectPr w:rsidR="00622DAC" w:rsidRPr="00622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A2B58" w14:textId="77777777" w:rsidR="007F5AED" w:rsidRDefault="007F5AED" w:rsidP="00155707">
      <w:pPr>
        <w:ind w:firstLine="480"/>
      </w:pPr>
      <w:r>
        <w:separator/>
      </w:r>
    </w:p>
  </w:endnote>
  <w:endnote w:type="continuationSeparator" w:id="0">
    <w:p w14:paraId="31A10342" w14:textId="77777777" w:rsidR="007F5AED" w:rsidRDefault="007F5AED" w:rsidP="0015570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99707" w14:textId="77777777" w:rsidR="00B51341" w:rsidRDefault="00B513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DDB6D" w14:textId="77777777" w:rsidR="00B51341" w:rsidRDefault="00B513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B4AC" w14:textId="77777777" w:rsidR="00B51341" w:rsidRDefault="00B513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A5D41" w14:textId="77777777" w:rsidR="007F5AED" w:rsidRDefault="007F5AED" w:rsidP="00155707">
      <w:pPr>
        <w:ind w:firstLine="480"/>
      </w:pPr>
      <w:r>
        <w:separator/>
      </w:r>
    </w:p>
  </w:footnote>
  <w:footnote w:type="continuationSeparator" w:id="0">
    <w:p w14:paraId="55463831" w14:textId="77777777" w:rsidR="007F5AED" w:rsidRDefault="007F5AED" w:rsidP="00155707">
      <w:pPr>
        <w:ind w:firstLine="480"/>
      </w:pPr>
      <w:r>
        <w:continuationSeparator/>
      </w:r>
    </w:p>
  </w:footnote>
  <w:footnote w:id="1">
    <w:p w14:paraId="322FD29C" w14:textId="77777777" w:rsidR="00D325C3" w:rsidRDefault="00D325C3" w:rsidP="00D325C3">
      <w:pPr>
        <w:pStyle w:val="ab"/>
        <w:ind w:firstLineChars="0" w:firstLine="0"/>
      </w:pPr>
      <w:r>
        <w:rPr>
          <w:rStyle w:val="ad"/>
        </w:rPr>
        <w:footnoteRef/>
      </w:r>
      <w:r>
        <w:t xml:space="preserve"> </w:t>
      </w:r>
      <w:r w:rsidRPr="00C4032A">
        <w:t xml:space="preserve">* Corresponding author. </w:t>
      </w:r>
    </w:p>
    <w:p w14:paraId="6FAF83FC" w14:textId="77777777" w:rsidR="00D325C3" w:rsidRDefault="00D325C3" w:rsidP="00D325C3">
      <w:pPr>
        <w:pStyle w:val="ab"/>
        <w:ind w:firstLine="360"/>
      </w:pPr>
      <w:r w:rsidRPr="00C4032A">
        <w:t xml:space="preserve">E-mail address: </w:t>
      </w:r>
      <w:r w:rsidR="005815D1">
        <w:rPr>
          <w:rFonts w:hint="eastAsia"/>
        </w:rPr>
        <w:t>XXX@XX.com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9CD2" w14:textId="77777777" w:rsidR="00B51341" w:rsidRDefault="00B513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88F2F" w14:textId="77777777" w:rsidR="00B51341" w:rsidRDefault="00B513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976F9" w14:textId="77777777" w:rsidR="00B51341" w:rsidRDefault="00B5134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18C"/>
    <w:multiLevelType w:val="hybridMultilevel"/>
    <w:tmpl w:val="62A02B0E"/>
    <w:lvl w:ilvl="0" w:tplc="2B523F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293716"/>
    <w:multiLevelType w:val="multilevel"/>
    <w:tmpl w:val="D96EED48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ascii="Times New Roman" w:eastAsiaTheme="majorEastAsia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25BB2744"/>
    <w:multiLevelType w:val="multilevel"/>
    <w:tmpl w:val="4F42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" w15:restartNumberingAfterBreak="0">
    <w:nsid w:val="2E757830"/>
    <w:multiLevelType w:val="hybridMultilevel"/>
    <w:tmpl w:val="F6B62DF0"/>
    <w:lvl w:ilvl="0" w:tplc="516E38D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4" w15:restartNumberingAfterBreak="0">
    <w:nsid w:val="2F156467"/>
    <w:multiLevelType w:val="hybridMultilevel"/>
    <w:tmpl w:val="4B58F848"/>
    <w:lvl w:ilvl="0" w:tplc="222072B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5" w15:restartNumberingAfterBreak="0">
    <w:nsid w:val="402755DA"/>
    <w:multiLevelType w:val="hybridMultilevel"/>
    <w:tmpl w:val="2E143B88"/>
    <w:lvl w:ilvl="0" w:tplc="39A26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B46D73"/>
    <w:multiLevelType w:val="multilevel"/>
    <w:tmpl w:val="690A4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014F42"/>
    <w:multiLevelType w:val="hybridMultilevel"/>
    <w:tmpl w:val="F9106C82"/>
    <w:lvl w:ilvl="0" w:tplc="5AD65F7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num w:numId="1" w16cid:durableId="1909802933">
    <w:abstractNumId w:val="6"/>
  </w:num>
  <w:num w:numId="2" w16cid:durableId="516584042">
    <w:abstractNumId w:val="5"/>
  </w:num>
  <w:num w:numId="3" w16cid:durableId="2048722140">
    <w:abstractNumId w:val="1"/>
  </w:num>
  <w:num w:numId="4" w16cid:durableId="379206335">
    <w:abstractNumId w:val="1"/>
  </w:num>
  <w:num w:numId="5" w16cid:durableId="1230968719">
    <w:abstractNumId w:val="1"/>
  </w:num>
  <w:num w:numId="6" w16cid:durableId="1445923406">
    <w:abstractNumId w:val="0"/>
  </w:num>
  <w:num w:numId="7" w16cid:durableId="462499516">
    <w:abstractNumId w:val="7"/>
  </w:num>
  <w:num w:numId="8" w16cid:durableId="366487688">
    <w:abstractNumId w:val="3"/>
  </w:num>
  <w:num w:numId="9" w16cid:durableId="2006200106">
    <w:abstractNumId w:val="4"/>
  </w:num>
  <w:num w:numId="10" w16cid:durableId="2125343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9"/>
    <w:rsid w:val="000024D4"/>
    <w:rsid w:val="000025BF"/>
    <w:rsid w:val="00003272"/>
    <w:rsid w:val="000039C7"/>
    <w:rsid w:val="00004B4C"/>
    <w:rsid w:val="00004EE9"/>
    <w:rsid w:val="00013F04"/>
    <w:rsid w:val="00016EF1"/>
    <w:rsid w:val="000173C6"/>
    <w:rsid w:val="000222F0"/>
    <w:rsid w:val="0002457B"/>
    <w:rsid w:val="00024A78"/>
    <w:rsid w:val="000256F9"/>
    <w:rsid w:val="00026032"/>
    <w:rsid w:val="00030F31"/>
    <w:rsid w:val="000341C6"/>
    <w:rsid w:val="000353CF"/>
    <w:rsid w:val="00035590"/>
    <w:rsid w:val="00040483"/>
    <w:rsid w:val="00044ED6"/>
    <w:rsid w:val="00045241"/>
    <w:rsid w:val="000467B5"/>
    <w:rsid w:val="00050AD9"/>
    <w:rsid w:val="000511CA"/>
    <w:rsid w:val="000511D9"/>
    <w:rsid w:val="00056487"/>
    <w:rsid w:val="00057135"/>
    <w:rsid w:val="00057F92"/>
    <w:rsid w:val="00062A30"/>
    <w:rsid w:val="00062CAE"/>
    <w:rsid w:val="00063D93"/>
    <w:rsid w:val="000645A8"/>
    <w:rsid w:val="0006773B"/>
    <w:rsid w:val="0007295C"/>
    <w:rsid w:val="00073272"/>
    <w:rsid w:val="00073EA7"/>
    <w:rsid w:val="00074552"/>
    <w:rsid w:val="00077839"/>
    <w:rsid w:val="0008193F"/>
    <w:rsid w:val="000849E0"/>
    <w:rsid w:val="000873E4"/>
    <w:rsid w:val="00087787"/>
    <w:rsid w:val="000909C5"/>
    <w:rsid w:val="0009135E"/>
    <w:rsid w:val="00096E89"/>
    <w:rsid w:val="000A2775"/>
    <w:rsid w:val="000A2D37"/>
    <w:rsid w:val="000A5A2C"/>
    <w:rsid w:val="000B0695"/>
    <w:rsid w:val="000B0DBF"/>
    <w:rsid w:val="000B1A87"/>
    <w:rsid w:val="000B2441"/>
    <w:rsid w:val="000B3BFF"/>
    <w:rsid w:val="000B3F26"/>
    <w:rsid w:val="000B409C"/>
    <w:rsid w:val="000B4801"/>
    <w:rsid w:val="000C05CD"/>
    <w:rsid w:val="000C0A2C"/>
    <w:rsid w:val="000C29C9"/>
    <w:rsid w:val="000C4790"/>
    <w:rsid w:val="000D284A"/>
    <w:rsid w:val="000D307D"/>
    <w:rsid w:val="000D39C9"/>
    <w:rsid w:val="000D49BF"/>
    <w:rsid w:val="000D620D"/>
    <w:rsid w:val="000E13B4"/>
    <w:rsid w:val="000E3AA9"/>
    <w:rsid w:val="000E4D11"/>
    <w:rsid w:val="000E4F43"/>
    <w:rsid w:val="000E7066"/>
    <w:rsid w:val="000F430B"/>
    <w:rsid w:val="00100C35"/>
    <w:rsid w:val="00101570"/>
    <w:rsid w:val="00101CA7"/>
    <w:rsid w:val="001059A5"/>
    <w:rsid w:val="00106EDF"/>
    <w:rsid w:val="00110037"/>
    <w:rsid w:val="00110300"/>
    <w:rsid w:val="00114E20"/>
    <w:rsid w:val="00116619"/>
    <w:rsid w:val="00116752"/>
    <w:rsid w:val="00116CF1"/>
    <w:rsid w:val="00121657"/>
    <w:rsid w:val="001216C4"/>
    <w:rsid w:val="00121FD9"/>
    <w:rsid w:val="001225D1"/>
    <w:rsid w:val="00122D18"/>
    <w:rsid w:val="00123E18"/>
    <w:rsid w:val="00130009"/>
    <w:rsid w:val="001331B5"/>
    <w:rsid w:val="00133E98"/>
    <w:rsid w:val="00134E90"/>
    <w:rsid w:val="00135772"/>
    <w:rsid w:val="0014087F"/>
    <w:rsid w:val="001430E2"/>
    <w:rsid w:val="001446F5"/>
    <w:rsid w:val="001468C8"/>
    <w:rsid w:val="00147D82"/>
    <w:rsid w:val="0015083B"/>
    <w:rsid w:val="001517F3"/>
    <w:rsid w:val="00152035"/>
    <w:rsid w:val="00152B01"/>
    <w:rsid w:val="00155707"/>
    <w:rsid w:val="00157972"/>
    <w:rsid w:val="00162F84"/>
    <w:rsid w:val="001634BC"/>
    <w:rsid w:val="001641DA"/>
    <w:rsid w:val="001642F7"/>
    <w:rsid w:val="00164898"/>
    <w:rsid w:val="00164D18"/>
    <w:rsid w:val="00170448"/>
    <w:rsid w:val="00172941"/>
    <w:rsid w:val="001733A5"/>
    <w:rsid w:val="00173938"/>
    <w:rsid w:val="00176AED"/>
    <w:rsid w:val="001827D2"/>
    <w:rsid w:val="001834EA"/>
    <w:rsid w:val="001838B5"/>
    <w:rsid w:val="00185023"/>
    <w:rsid w:val="0018554A"/>
    <w:rsid w:val="0018584F"/>
    <w:rsid w:val="00187F36"/>
    <w:rsid w:val="00192AAA"/>
    <w:rsid w:val="00192D09"/>
    <w:rsid w:val="0019329D"/>
    <w:rsid w:val="00193372"/>
    <w:rsid w:val="00194807"/>
    <w:rsid w:val="00194B49"/>
    <w:rsid w:val="00195703"/>
    <w:rsid w:val="00197766"/>
    <w:rsid w:val="00197F98"/>
    <w:rsid w:val="001A0D05"/>
    <w:rsid w:val="001A12F0"/>
    <w:rsid w:val="001A29AF"/>
    <w:rsid w:val="001A503E"/>
    <w:rsid w:val="001A5885"/>
    <w:rsid w:val="001A5BCE"/>
    <w:rsid w:val="001B1B72"/>
    <w:rsid w:val="001B2998"/>
    <w:rsid w:val="001B3161"/>
    <w:rsid w:val="001B507B"/>
    <w:rsid w:val="001B6AB1"/>
    <w:rsid w:val="001C24C4"/>
    <w:rsid w:val="001C3450"/>
    <w:rsid w:val="001C4D0B"/>
    <w:rsid w:val="001C7809"/>
    <w:rsid w:val="001D0AEB"/>
    <w:rsid w:val="001D1425"/>
    <w:rsid w:val="001D5BFE"/>
    <w:rsid w:val="001D720D"/>
    <w:rsid w:val="001E0010"/>
    <w:rsid w:val="001E0BB6"/>
    <w:rsid w:val="001E2049"/>
    <w:rsid w:val="001E2186"/>
    <w:rsid w:val="001E3C53"/>
    <w:rsid w:val="001E5D32"/>
    <w:rsid w:val="001E6F7B"/>
    <w:rsid w:val="001F4FA6"/>
    <w:rsid w:val="001F673C"/>
    <w:rsid w:val="001F7CB7"/>
    <w:rsid w:val="00200D44"/>
    <w:rsid w:val="0020415B"/>
    <w:rsid w:val="0020477E"/>
    <w:rsid w:val="00204AB1"/>
    <w:rsid w:val="00210F03"/>
    <w:rsid w:val="002129D1"/>
    <w:rsid w:val="00213A1E"/>
    <w:rsid w:val="00214217"/>
    <w:rsid w:val="0021503F"/>
    <w:rsid w:val="00215E70"/>
    <w:rsid w:val="0022109C"/>
    <w:rsid w:val="002211D2"/>
    <w:rsid w:val="002217BB"/>
    <w:rsid w:val="00221FAD"/>
    <w:rsid w:val="00223842"/>
    <w:rsid w:val="00223A8A"/>
    <w:rsid w:val="002353A8"/>
    <w:rsid w:val="00237B82"/>
    <w:rsid w:val="00246371"/>
    <w:rsid w:val="00246487"/>
    <w:rsid w:val="00247975"/>
    <w:rsid w:val="00254D92"/>
    <w:rsid w:val="0026055A"/>
    <w:rsid w:val="0026331C"/>
    <w:rsid w:val="00263AAF"/>
    <w:rsid w:val="00265FDD"/>
    <w:rsid w:val="002672BA"/>
    <w:rsid w:val="002674BF"/>
    <w:rsid w:val="002703D8"/>
    <w:rsid w:val="00272F44"/>
    <w:rsid w:val="0027435A"/>
    <w:rsid w:val="00274EB8"/>
    <w:rsid w:val="00275713"/>
    <w:rsid w:val="00277250"/>
    <w:rsid w:val="0027748F"/>
    <w:rsid w:val="0028155B"/>
    <w:rsid w:val="002819AD"/>
    <w:rsid w:val="00282900"/>
    <w:rsid w:val="00283D1E"/>
    <w:rsid w:val="002848E5"/>
    <w:rsid w:val="00284C5B"/>
    <w:rsid w:val="00286370"/>
    <w:rsid w:val="00290CA7"/>
    <w:rsid w:val="0029142D"/>
    <w:rsid w:val="002946F1"/>
    <w:rsid w:val="00294AFC"/>
    <w:rsid w:val="00296087"/>
    <w:rsid w:val="00296570"/>
    <w:rsid w:val="002973C3"/>
    <w:rsid w:val="002975B6"/>
    <w:rsid w:val="00297AED"/>
    <w:rsid w:val="002A1A38"/>
    <w:rsid w:val="002A2522"/>
    <w:rsid w:val="002A647B"/>
    <w:rsid w:val="002A6B9C"/>
    <w:rsid w:val="002A6C34"/>
    <w:rsid w:val="002A791C"/>
    <w:rsid w:val="002B00BC"/>
    <w:rsid w:val="002B1975"/>
    <w:rsid w:val="002B3AA8"/>
    <w:rsid w:val="002B4E4F"/>
    <w:rsid w:val="002B583F"/>
    <w:rsid w:val="002B5EC4"/>
    <w:rsid w:val="002B6484"/>
    <w:rsid w:val="002B6DBB"/>
    <w:rsid w:val="002B79D2"/>
    <w:rsid w:val="002C0AC6"/>
    <w:rsid w:val="002C0E95"/>
    <w:rsid w:val="002C3088"/>
    <w:rsid w:val="002C5707"/>
    <w:rsid w:val="002C5763"/>
    <w:rsid w:val="002C5906"/>
    <w:rsid w:val="002C67B4"/>
    <w:rsid w:val="002C6CB7"/>
    <w:rsid w:val="002D1E60"/>
    <w:rsid w:val="002D3A73"/>
    <w:rsid w:val="002D555C"/>
    <w:rsid w:val="002D55E0"/>
    <w:rsid w:val="002D648D"/>
    <w:rsid w:val="002D6985"/>
    <w:rsid w:val="002D719B"/>
    <w:rsid w:val="002E4949"/>
    <w:rsid w:val="002E5EEC"/>
    <w:rsid w:val="002E7C3F"/>
    <w:rsid w:val="002F251F"/>
    <w:rsid w:val="002F3EA9"/>
    <w:rsid w:val="002F633F"/>
    <w:rsid w:val="00302B68"/>
    <w:rsid w:val="00307ADB"/>
    <w:rsid w:val="00315752"/>
    <w:rsid w:val="0031631D"/>
    <w:rsid w:val="003169CF"/>
    <w:rsid w:val="003214F2"/>
    <w:rsid w:val="003230D8"/>
    <w:rsid w:val="00325D59"/>
    <w:rsid w:val="00326803"/>
    <w:rsid w:val="00331D5A"/>
    <w:rsid w:val="003325A1"/>
    <w:rsid w:val="003332B3"/>
    <w:rsid w:val="003353BD"/>
    <w:rsid w:val="0033541B"/>
    <w:rsid w:val="003449ED"/>
    <w:rsid w:val="00346D1A"/>
    <w:rsid w:val="003541C1"/>
    <w:rsid w:val="003549A2"/>
    <w:rsid w:val="003553F6"/>
    <w:rsid w:val="00361268"/>
    <w:rsid w:val="003658B1"/>
    <w:rsid w:val="003667FA"/>
    <w:rsid w:val="00367F7D"/>
    <w:rsid w:val="00370334"/>
    <w:rsid w:val="00370F8D"/>
    <w:rsid w:val="00371731"/>
    <w:rsid w:val="00371C7D"/>
    <w:rsid w:val="0037246B"/>
    <w:rsid w:val="003801BF"/>
    <w:rsid w:val="00381DC1"/>
    <w:rsid w:val="00384C0B"/>
    <w:rsid w:val="00385707"/>
    <w:rsid w:val="00385EE4"/>
    <w:rsid w:val="0038755D"/>
    <w:rsid w:val="00390749"/>
    <w:rsid w:val="00391562"/>
    <w:rsid w:val="003A0399"/>
    <w:rsid w:val="003A26AE"/>
    <w:rsid w:val="003A30C9"/>
    <w:rsid w:val="003A594F"/>
    <w:rsid w:val="003A7D72"/>
    <w:rsid w:val="003B06C3"/>
    <w:rsid w:val="003B19C4"/>
    <w:rsid w:val="003B3082"/>
    <w:rsid w:val="003B3643"/>
    <w:rsid w:val="003B67D3"/>
    <w:rsid w:val="003C1965"/>
    <w:rsid w:val="003C2FFB"/>
    <w:rsid w:val="003C42F2"/>
    <w:rsid w:val="003C44FD"/>
    <w:rsid w:val="003C7C88"/>
    <w:rsid w:val="003C7F8E"/>
    <w:rsid w:val="003E0797"/>
    <w:rsid w:val="003E1A63"/>
    <w:rsid w:val="003E1A77"/>
    <w:rsid w:val="003E207C"/>
    <w:rsid w:val="003E3213"/>
    <w:rsid w:val="003E34F3"/>
    <w:rsid w:val="003E3774"/>
    <w:rsid w:val="003E5886"/>
    <w:rsid w:val="003F07B1"/>
    <w:rsid w:val="003F0D76"/>
    <w:rsid w:val="003F1DB9"/>
    <w:rsid w:val="003F3075"/>
    <w:rsid w:val="003F4510"/>
    <w:rsid w:val="003F61A6"/>
    <w:rsid w:val="003F7841"/>
    <w:rsid w:val="00400C9A"/>
    <w:rsid w:val="00400FD5"/>
    <w:rsid w:val="00404245"/>
    <w:rsid w:val="00406860"/>
    <w:rsid w:val="004074EB"/>
    <w:rsid w:val="00407688"/>
    <w:rsid w:val="00412C49"/>
    <w:rsid w:val="00412FE0"/>
    <w:rsid w:val="0041313D"/>
    <w:rsid w:val="00417020"/>
    <w:rsid w:val="0042022C"/>
    <w:rsid w:val="004204F3"/>
    <w:rsid w:val="0042139B"/>
    <w:rsid w:val="0042187A"/>
    <w:rsid w:val="004227F0"/>
    <w:rsid w:val="00423FE7"/>
    <w:rsid w:val="00425458"/>
    <w:rsid w:val="0042697C"/>
    <w:rsid w:val="00427275"/>
    <w:rsid w:val="00431A10"/>
    <w:rsid w:val="00431DB2"/>
    <w:rsid w:val="00434607"/>
    <w:rsid w:val="004357DD"/>
    <w:rsid w:val="0044114C"/>
    <w:rsid w:val="00442E73"/>
    <w:rsid w:val="00443F0F"/>
    <w:rsid w:val="00447345"/>
    <w:rsid w:val="00451711"/>
    <w:rsid w:val="00451B63"/>
    <w:rsid w:val="004537F5"/>
    <w:rsid w:val="00454073"/>
    <w:rsid w:val="004546C9"/>
    <w:rsid w:val="00454A4F"/>
    <w:rsid w:val="00462A13"/>
    <w:rsid w:val="00463DCA"/>
    <w:rsid w:val="00464A03"/>
    <w:rsid w:val="00465A12"/>
    <w:rsid w:val="004678BA"/>
    <w:rsid w:val="004707DD"/>
    <w:rsid w:val="004726F5"/>
    <w:rsid w:val="00472725"/>
    <w:rsid w:val="00475CC1"/>
    <w:rsid w:val="00476E32"/>
    <w:rsid w:val="0048059E"/>
    <w:rsid w:val="00480726"/>
    <w:rsid w:val="00480B27"/>
    <w:rsid w:val="00480F65"/>
    <w:rsid w:val="004849E2"/>
    <w:rsid w:val="00484DF1"/>
    <w:rsid w:val="004865B7"/>
    <w:rsid w:val="00487BC4"/>
    <w:rsid w:val="00487E14"/>
    <w:rsid w:val="00491881"/>
    <w:rsid w:val="00496EBB"/>
    <w:rsid w:val="004A055D"/>
    <w:rsid w:val="004A174E"/>
    <w:rsid w:val="004A41E6"/>
    <w:rsid w:val="004A4DDF"/>
    <w:rsid w:val="004A5076"/>
    <w:rsid w:val="004A5E0E"/>
    <w:rsid w:val="004A6C45"/>
    <w:rsid w:val="004A6E48"/>
    <w:rsid w:val="004B0289"/>
    <w:rsid w:val="004B0F13"/>
    <w:rsid w:val="004B2486"/>
    <w:rsid w:val="004B29BE"/>
    <w:rsid w:val="004C21AD"/>
    <w:rsid w:val="004C3B76"/>
    <w:rsid w:val="004C5832"/>
    <w:rsid w:val="004D0A34"/>
    <w:rsid w:val="004D0D11"/>
    <w:rsid w:val="004D34DC"/>
    <w:rsid w:val="004D5729"/>
    <w:rsid w:val="004E4E4A"/>
    <w:rsid w:val="004E6194"/>
    <w:rsid w:val="004F43A8"/>
    <w:rsid w:val="00500451"/>
    <w:rsid w:val="00502009"/>
    <w:rsid w:val="0050484A"/>
    <w:rsid w:val="00505C71"/>
    <w:rsid w:val="00506BD8"/>
    <w:rsid w:val="005100DD"/>
    <w:rsid w:val="005110CE"/>
    <w:rsid w:val="00511D43"/>
    <w:rsid w:val="00512721"/>
    <w:rsid w:val="00513B5C"/>
    <w:rsid w:val="005148B9"/>
    <w:rsid w:val="00515418"/>
    <w:rsid w:val="00523A9E"/>
    <w:rsid w:val="0052525D"/>
    <w:rsid w:val="00525C5B"/>
    <w:rsid w:val="0052607E"/>
    <w:rsid w:val="00526113"/>
    <w:rsid w:val="005266B5"/>
    <w:rsid w:val="0052780E"/>
    <w:rsid w:val="005313BA"/>
    <w:rsid w:val="005360B7"/>
    <w:rsid w:val="005367E2"/>
    <w:rsid w:val="0053792A"/>
    <w:rsid w:val="00540506"/>
    <w:rsid w:val="005409CC"/>
    <w:rsid w:val="00541E26"/>
    <w:rsid w:val="00542354"/>
    <w:rsid w:val="00544F21"/>
    <w:rsid w:val="00550723"/>
    <w:rsid w:val="00550F1C"/>
    <w:rsid w:val="005542B0"/>
    <w:rsid w:val="00555E78"/>
    <w:rsid w:val="0055720F"/>
    <w:rsid w:val="00557605"/>
    <w:rsid w:val="00560165"/>
    <w:rsid w:val="00560B64"/>
    <w:rsid w:val="005631AE"/>
    <w:rsid w:val="00564454"/>
    <w:rsid w:val="00564629"/>
    <w:rsid w:val="00567415"/>
    <w:rsid w:val="005677B7"/>
    <w:rsid w:val="00573FF6"/>
    <w:rsid w:val="005750BB"/>
    <w:rsid w:val="0057752D"/>
    <w:rsid w:val="005815D1"/>
    <w:rsid w:val="0058366E"/>
    <w:rsid w:val="005846E1"/>
    <w:rsid w:val="00584754"/>
    <w:rsid w:val="00586BA2"/>
    <w:rsid w:val="00586EA0"/>
    <w:rsid w:val="00586F5B"/>
    <w:rsid w:val="005901BF"/>
    <w:rsid w:val="00595B7B"/>
    <w:rsid w:val="005963A3"/>
    <w:rsid w:val="00596E1F"/>
    <w:rsid w:val="005A2C2F"/>
    <w:rsid w:val="005A3BF7"/>
    <w:rsid w:val="005A43DD"/>
    <w:rsid w:val="005A4825"/>
    <w:rsid w:val="005A4889"/>
    <w:rsid w:val="005A5F11"/>
    <w:rsid w:val="005A67CD"/>
    <w:rsid w:val="005A7113"/>
    <w:rsid w:val="005B5021"/>
    <w:rsid w:val="005B6BB8"/>
    <w:rsid w:val="005C04B2"/>
    <w:rsid w:val="005C07C9"/>
    <w:rsid w:val="005C67DD"/>
    <w:rsid w:val="005D2200"/>
    <w:rsid w:val="005D3FE4"/>
    <w:rsid w:val="005D4A16"/>
    <w:rsid w:val="005D540F"/>
    <w:rsid w:val="005D541A"/>
    <w:rsid w:val="005D578E"/>
    <w:rsid w:val="005D5FBF"/>
    <w:rsid w:val="005E04C5"/>
    <w:rsid w:val="005E1C70"/>
    <w:rsid w:val="005E4CA6"/>
    <w:rsid w:val="005E5AD3"/>
    <w:rsid w:val="005E5E0B"/>
    <w:rsid w:val="005E662B"/>
    <w:rsid w:val="005F6755"/>
    <w:rsid w:val="005F6FDC"/>
    <w:rsid w:val="0060226D"/>
    <w:rsid w:val="00603E28"/>
    <w:rsid w:val="00604390"/>
    <w:rsid w:val="006043B1"/>
    <w:rsid w:val="00607F3D"/>
    <w:rsid w:val="00610CC1"/>
    <w:rsid w:val="00611162"/>
    <w:rsid w:val="00613534"/>
    <w:rsid w:val="0061603F"/>
    <w:rsid w:val="0062105C"/>
    <w:rsid w:val="0062165F"/>
    <w:rsid w:val="00622DAC"/>
    <w:rsid w:val="00624B06"/>
    <w:rsid w:val="006252D4"/>
    <w:rsid w:val="006263A8"/>
    <w:rsid w:val="006302B1"/>
    <w:rsid w:val="00630BB8"/>
    <w:rsid w:val="006316D3"/>
    <w:rsid w:val="006410EB"/>
    <w:rsid w:val="006416B3"/>
    <w:rsid w:val="0064218E"/>
    <w:rsid w:val="00642FA0"/>
    <w:rsid w:val="00647863"/>
    <w:rsid w:val="00650883"/>
    <w:rsid w:val="00653989"/>
    <w:rsid w:val="006552A8"/>
    <w:rsid w:val="00655CAA"/>
    <w:rsid w:val="00656ACB"/>
    <w:rsid w:val="006624B4"/>
    <w:rsid w:val="00663052"/>
    <w:rsid w:val="00664140"/>
    <w:rsid w:val="00664510"/>
    <w:rsid w:val="006664CE"/>
    <w:rsid w:val="006702F9"/>
    <w:rsid w:val="00670545"/>
    <w:rsid w:val="00671EA3"/>
    <w:rsid w:val="00672F15"/>
    <w:rsid w:val="0067344A"/>
    <w:rsid w:val="00677629"/>
    <w:rsid w:val="00684100"/>
    <w:rsid w:val="006842A7"/>
    <w:rsid w:val="00685E74"/>
    <w:rsid w:val="00686031"/>
    <w:rsid w:val="006877DE"/>
    <w:rsid w:val="00687CB4"/>
    <w:rsid w:val="006907D5"/>
    <w:rsid w:val="00690CA2"/>
    <w:rsid w:val="00691652"/>
    <w:rsid w:val="0069194D"/>
    <w:rsid w:val="0069460E"/>
    <w:rsid w:val="00694935"/>
    <w:rsid w:val="006A08B6"/>
    <w:rsid w:val="006A2F0F"/>
    <w:rsid w:val="006A32A8"/>
    <w:rsid w:val="006A400D"/>
    <w:rsid w:val="006A4118"/>
    <w:rsid w:val="006A7C7B"/>
    <w:rsid w:val="006B041B"/>
    <w:rsid w:val="006B0B75"/>
    <w:rsid w:val="006B18D9"/>
    <w:rsid w:val="006B1D7E"/>
    <w:rsid w:val="006B5427"/>
    <w:rsid w:val="006B587A"/>
    <w:rsid w:val="006B5D48"/>
    <w:rsid w:val="006B6185"/>
    <w:rsid w:val="006B6C0C"/>
    <w:rsid w:val="006C4638"/>
    <w:rsid w:val="006C5557"/>
    <w:rsid w:val="006C5896"/>
    <w:rsid w:val="006D1DBC"/>
    <w:rsid w:val="006D402C"/>
    <w:rsid w:val="006D4E8B"/>
    <w:rsid w:val="006D6370"/>
    <w:rsid w:val="006D6951"/>
    <w:rsid w:val="006D6A09"/>
    <w:rsid w:val="006E3C36"/>
    <w:rsid w:val="006E57FE"/>
    <w:rsid w:val="006E6F42"/>
    <w:rsid w:val="006E7A15"/>
    <w:rsid w:val="006F0507"/>
    <w:rsid w:val="006F068B"/>
    <w:rsid w:val="006F0C80"/>
    <w:rsid w:val="006F12B8"/>
    <w:rsid w:val="006F375A"/>
    <w:rsid w:val="006F6438"/>
    <w:rsid w:val="007021EE"/>
    <w:rsid w:val="0070597B"/>
    <w:rsid w:val="00706624"/>
    <w:rsid w:val="00707B7A"/>
    <w:rsid w:val="00710295"/>
    <w:rsid w:val="00715FC9"/>
    <w:rsid w:val="007171EB"/>
    <w:rsid w:val="007204BC"/>
    <w:rsid w:val="007219D8"/>
    <w:rsid w:val="00721F2E"/>
    <w:rsid w:val="00722050"/>
    <w:rsid w:val="00725221"/>
    <w:rsid w:val="00732E88"/>
    <w:rsid w:val="00733408"/>
    <w:rsid w:val="00733B6A"/>
    <w:rsid w:val="0073466A"/>
    <w:rsid w:val="00734C0E"/>
    <w:rsid w:val="007361FD"/>
    <w:rsid w:val="00736C50"/>
    <w:rsid w:val="00741674"/>
    <w:rsid w:val="00741C91"/>
    <w:rsid w:val="007426DC"/>
    <w:rsid w:val="00742EB8"/>
    <w:rsid w:val="00746E6F"/>
    <w:rsid w:val="007474B2"/>
    <w:rsid w:val="00753BBD"/>
    <w:rsid w:val="00755E9C"/>
    <w:rsid w:val="00761FBB"/>
    <w:rsid w:val="00763001"/>
    <w:rsid w:val="00763759"/>
    <w:rsid w:val="0076528C"/>
    <w:rsid w:val="00772D6C"/>
    <w:rsid w:val="00775A67"/>
    <w:rsid w:val="00775F14"/>
    <w:rsid w:val="007805C9"/>
    <w:rsid w:val="00782F35"/>
    <w:rsid w:val="007831C8"/>
    <w:rsid w:val="00784C1D"/>
    <w:rsid w:val="00784F01"/>
    <w:rsid w:val="00786A70"/>
    <w:rsid w:val="00787403"/>
    <w:rsid w:val="00787F61"/>
    <w:rsid w:val="007935A0"/>
    <w:rsid w:val="00794042"/>
    <w:rsid w:val="007946A1"/>
    <w:rsid w:val="0079577C"/>
    <w:rsid w:val="0079610E"/>
    <w:rsid w:val="00796496"/>
    <w:rsid w:val="0079718D"/>
    <w:rsid w:val="00797445"/>
    <w:rsid w:val="00797904"/>
    <w:rsid w:val="007A1AC2"/>
    <w:rsid w:val="007A41B7"/>
    <w:rsid w:val="007A45D8"/>
    <w:rsid w:val="007B31A3"/>
    <w:rsid w:val="007B43A4"/>
    <w:rsid w:val="007B4BF0"/>
    <w:rsid w:val="007B5F54"/>
    <w:rsid w:val="007B647F"/>
    <w:rsid w:val="007B64A7"/>
    <w:rsid w:val="007B6CB5"/>
    <w:rsid w:val="007B6EC9"/>
    <w:rsid w:val="007D0A9D"/>
    <w:rsid w:val="007D17C0"/>
    <w:rsid w:val="007D23BF"/>
    <w:rsid w:val="007D4759"/>
    <w:rsid w:val="007D60F8"/>
    <w:rsid w:val="007D6D13"/>
    <w:rsid w:val="007D7BFE"/>
    <w:rsid w:val="007E296D"/>
    <w:rsid w:val="007E351F"/>
    <w:rsid w:val="007E41D0"/>
    <w:rsid w:val="007F2480"/>
    <w:rsid w:val="007F5AED"/>
    <w:rsid w:val="007F6D50"/>
    <w:rsid w:val="008001B0"/>
    <w:rsid w:val="00800295"/>
    <w:rsid w:val="00800EF0"/>
    <w:rsid w:val="008020A7"/>
    <w:rsid w:val="00802E29"/>
    <w:rsid w:val="008035FD"/>
    <w:rsid w:val="008043B4"/>
    <w:rsid w:val="008047DD"/>
    <w:rsid w:val="00805603"/>
    <w:rsid w:val="008069A9"/>
    <w:rsid w:val="00806A18"/>
    <w:rsid w:val="008070FD"/>
    <w:rsid w:val="00807A38"/>
    <w:rsid w:val="00811E24"/>
    <w:rsid w:val="00813AC8"/>
    <w:rsid w:val="00820379"/>
    <w:rsid w:val="008207DF"/>
    <w:rsid w:val="00822012"/>
    <w:rsid w:val="00822C5F"/>
    <w:rsid w:val="008237A8"/>
    <w:rsid w:val="00823FCB"/>
    <w:rsid w:val="008267C5"/>
    <w:rsid w:val="008267D5"/>
    <w:rsid w:val="008303F5"/>
    <w:rsid w:val="008327E7"/>
    <w:rsid w:val="00832C58"/>
    <w:rsid w:val="008339D8"/>
    <w:rsid w:val="008359FF"/>
    <w:rsid w:val="00837327"/>
    <w:rsid w:val="008373C5"/>
    <w:rsid w:val="00837D76"/>
    <w:rsid w:val="008421AC"/>
    <w:rsid w:val="0084294A"/>
    <w:rsid w:val="00843655"/>
    <w:rsid w:val="008444A0"/>
    <w:rsid w:val="00846042"/>
    <w:rsid w:val="00846476"/>
    <w:rsid w:val="0085111D"/>
    <w:rsid w:val="008513B0"/>
    <w:rsid w:val="00851A9B"/>
    <w:rsid w:val="00853C41"/>
    <w:rsid w:val="008565AE"/>
    <w:rsid w:val="008604D3"/>
    <w:rsid w:val="00860F9F"/>
    <w:rsid w:val="00865839"/>
    <w:rsid w:val="00866322"/>
    <w:rsid w:val="00866E89"/>
    <w:rsid w:val="00867D29"/>
    <w:rsid w:val="008716BF"/>
    <w:rsid w:val="0087176D"/>
    <w:rsid w:val="00871B81"/>
    <w:rsid w:val="008720E6"/>
    <w:rsid w:val="0087282A"/>
    <w:rsid w:val="0087408C"/>
    <w:rsid w:val="00875F73"/>
    <w:rsid w:val="00877A17"/>
    <w:rsid w:val="008800EA"/>
    <w:rsid w:val="0088176D"/>
    <w:rsid w:val="00881A86"/>
    <w:rsid w:val="0088726C"/>
    <w:rsid w:val="00887B57"/>
    <w:rsid w:val="00887D7E"/>
    <w:rsid w:val="008908BA"/>
    <w:rsid w:val="00890B03"/>
    <w:rsid w:val="008941CA"/>
    <w:rsid w:val="00895458"/>
    <w:rsid w:val="00896ECD"/>
    <w:rsid w:val="00897E8B"/>
    <w:rsid w:val="00897F7E"/>
    <w:rsid w:val="008A07A0"/>
    <w:rsid w:val="008A3566"/>
    <w:rsid w:val="008A3B82"/>
    <w:rsid w:val="008A7B86"/>
    <w:rsid w:val="008B231B"/>
    <w:rsid w:val="008B2720"/>
    <w:rsid w:val="008C0067"/>
    <w:rsid w:val="008C0969"/>
    <w:rsid w:val="008C0AD3"/>
    <w:rsid w:val="008C2022"/>
    <w:rsid w:val="008C3863"/>
    <w:rsid w:val="008C3916"/>
    <w:rsid w:val="008C44C5"/>
    <w:rsid w:val="008C5AC3"/>
    <w:rsid w:val="008C607A"/>
    <w:rsid w:val="008C6127"/>
    <w:rsid w:val="008C6504"/>
    <w:rsid w:val="008C78DD"/>
    <w:rsid w:val="008D2136"/>
    <w:rsid w:val="008D3214"/>
    <w:rsid w:val="008D499B"/>
    <w:rsid w:val="008D5FB8"/>
    <w:rsid w:val="008D7BAE"/>
    <w:rsid w:val="008E006D"/>
    <w:rsid w:val="008E0BC2"/>
    <w:rsid w:val="008E1762"/>
    <w:rsid w:val="008E2CD0"/>
    <w:rsid w:val="008E4293"/>
    <w:rsid w:val="008E6954"/>
    <w:rsid w:val="008E76DE"/>
    <w:rsid w:val="008E7F76"/>
    <w:rsid w:val="008F2168"/>
    <w:rsid w:val="008F286A"/>
    <w:rsid w:val="008F43BE"/>
    <w:rsid w:val="008F4896"/>
    <w:rsid w:val="008F5854"/>
    <w:rsid w:val="008F5F96"/>
    <w:rsid w:val="008F68EE"/>
    <w:rsid w:val="009002AB"/>
    <w:rsid w:val="00904BA7"/>
    <w:rsid w:val="009053A2"/>
    <w:rsid w:val="009155F8"/>
    <w:rsid w:val="009156A6"/>
    <w:rsid w:val="00915C62"/>
    <w:rsid w:val="00917F3F"/>
    <w:rsid w:val="0092047F"/>
    <w:rsid w:val="0092150E"/>
    <w:rsid w:val="00922161"/>
    <w:rsid w:val="00922869"/>
    <w:rsid w:val="00922F3A"/>
    <w:rsid w:val="009248D7"/>
    <w:rsid w:val="00925377"/>
    <w:rsid w:val="00930937"/>
    <w:rsid w:val="00930E20"/>
    <w:rsid w:val="00932C4A"/>
    <w:rsid w:val="00933E9B"/>
    <w:rsid w:val="00935553"/>
    <w:rsid w:val="00935577"/>
    <w:rsid w:val="009367E7"/>
    <w:rsid w:val="00940AB2"/>
    <w:rsid w:val="00940ED7"/>
    <w:rsid w:val="009460B2"/>
    <w:rsid w:val="00947991"/>
    <w:rsid w:val="00951B12"/>
    <w:rsid w:val="009567AD"/>
    <w:rsid w:val="00957043"/>
    <w:rsid w:val="009576AD"/>
    <w:rsid w:val="0096096C"/>
    <w:rsid w:val="00961E6D"/>
    <w:rsid w:val="00970E5A"/>
    <w:rsid w:val="00971A57"/>
    <w:rsid w:val="00971FEC"/>
    <w:rsid w:val="0097482D"/>
    <w:rsid w:val="00977818"/>
    <w:rsid w:val="00980B26"/>
    <w:rsid w:val="00980DA9"/>
    <w:rsid w:val="00981198"/>
    <w:rsid w:val="009853F1"/>
    <w:rsid w:val="009862AB"/>
    <w:rsid w:val="00987036"/>
    <w:rsid w:val="00990BD7"/>
    <w:rsid w:val="00994825"/>
    <w:rsid w:val="00995AE0"/>
    <w:rsid w:val="00997F1E"/>
    <w:rsid w:val="009A1F66"/>
    <w:rsid w:val="009A3FC7"/>
    <w:rsid w:val="009A64CF"/>
    <w:rsid w:val="009A6DD7"/>
    <w:rsid w:val="009A761A"/>
    <w:rsid w:val="009B07C7"/>
    <w:rsid w:val="009B2636"/>
    <w:rsid w:val="009B3D76"/>
    <w:rsid w:val="009B4E18"/>
    <w:rsid w:val="009B5A6E"/>
    <w:rsid w:val="009B6792"/>
    <w:rsid w:val="009B7F91"/>
    <w:rsid w:val="009C4DCA"/>
    <w:rsid w:val="009C7A8A"/>
    <w:rsid w:val="009D1551"/>
    <w:rsid w:val="009D2792"/>
    <w:rsid w:val="009D7A68"/>
    <w:rsid w:val="009E0FE7"/>
    <w:rsid w:val="009E311B"/>
    <w:rsid w:val="009E46CC"/>
    <w:rsid w:val="009E5956"/>
    <w:rsid w:val="009E7424"/>
    <w:rsid w:val="009F00FA"/>
    <w:rsid w:val="009F050B"/>
    <w:rsid w:val="009F0AF0"/>
    <w:rsid w:val="009F574C"/>
    <w:rsid w:val="009F591D"/>
    <w:rsid w:val="009F5BF9"/>
    <w:rsid w:val="009F5C22"/>
    <w:rsid w:val="009F60AE"/>
    <w:rsid w:val="00A0005B"/>
    <w:rsid w:val="00A0059E"/>
    <w:rsid w:val="00A01B84"/>
    <w:rsid w:val="00A0444E"/>
    <w:rsid w:val="00A0655A"/>
    <w:rsid w:val="00A10424"/>
    <w:rsid w:val="00A11288"/>
    <w:rsid w:val="00A13C81"/>
    <w:rsid w:val="00A17B90"/>
    <w:rsid w:val="00A20FED"/>
    <w:rsid w:val="00A232C2"/>
    <w:rsid w:val="00A2384A"/>
    <w:rsid w:val="00A23950"/>
    <w:rsid w:val="00A25821"/>
    <w:rsid w:val="00A2623E"/>
    <w:rsid w:val="00A335A7"/>
    <w:rsid w:val="00A3387F"/>
    <w:rsid w:val="00A348C9"/>
    <w:rsid w:val="00A43772"/>
    <w:rsid w:val="00A45B58"/>
    <w:rsid w:val="00A460A9"/>
    <w:rsid w:val="00A46E0F"/>
    <w:rsid w:val="00A51185"/>
    <w:rsid w:val="00A53020"/>
    <w:rsid w:val="00A556A0"/>
    <w:rsid w:val="00A608B4"/>
    <w:rsid w:val="00A62D91"/>
    <w:rsid w:val="00A63E78"/>
    <w:rsid w:val="00A64E82"/>
    <w:rsid w:val="00A651FB"/>
    <w:rsid w:val="00A66733"/>
    <w:rsid w:val="00A6752C"/>
    <w:rsid w:val="00A715C2"/>
    <w:rsid w:val="00A72D02"/>
    <w:rsid w:val="00A72DC7"/>
    <w:rsid w:val="00A74B77"/>
    <w:rsid w:val="00A757C8"/>
    <w:rsid w:val="00A75F0D"/>
    <w:rsid w:val="00A75F7B"/>
    <w:rsid w:val="00A7646B"/>
    <w:rsid w:val="00A77391"/>
    <w:rsid w:val="00A77D6B"/>
    <w:rsid w:val="00A80139"/>
    <w:rsid w:val="00A84471"/>
    <w:rsid w:val="00A864BA"/>
    <w:rsid w:val="00A867D3"/>
    <w:rsid w:val="00A871ED"/>
    <w:rsid w:val="00A87CC8"/>
    <w:rsid w:val="00A91930"/>
    <w:rsid w:val="00A91E81"/>
    <w:rsid w:val="00A92062"/>
    <w:rsid w:val="00A92225"/>
    <w:rsid w:val="00A92506"/>
    <w:rsid w:val="00A9460B"/>
    <w:rsid w:val="00A949F3"/>
    <w:rsid w:val="00A95271"/>
    <w:rsid w:val="00A95C32"/>
    <w:rsid w:val="00A96BB4"/>
    <w:rsid w:val="00AA0A46"/>
    <w:rsid w:val="00AA1D39"/>
    <w:rsid w:val="00AA217D"/>
    <w:rsid w:val="00AA429B"/>
    <w:rsid w:val="00AA51F3"/>
    <w:rsid w:val="00AA60D4"/>
    <w:rsid w:val="00AA6740"/>
    <w:rsid w:val="00AB1412"/>
    <w:rsid w:val="00AB2AFF"/>
    <w:rsid w:val="00AB3FDD"/>
    <w:rsid w:val="00AB49D7"/>
    <w:rsid w:val="00AB58BD"/>
    <w:rsid w:val="00AB5B9B"/>
    <w:rsid w:val="00AB617A"/>
    <w:rsid w:val="00AB6D57"/>
    <w:rsid w:val="00AC3138"/>
    <w:rsid w:val="00AC39CE"/>
    <w:rsid w:val="00AC79E6"/>
    <w:rsid w:val="00AD0034"/>
    <w:rsid w:val="00AD118E"/>
    <w:rsid w:val="00AD2EFF"/>
    <w:rsid w:val="00AD3505"/>
    <w:rsid w:val="00AD51CE"/>
    <w:rsid w:val="00AD65B6"/>
    <w:rsid w:val="00AE0341"/>
    <w:rsid w:val="00AE2DE0"/>
    <w:rsid w:val="00AE2DF6"/>
    <w:rsid w:val="00AF2D7E"/>
    <w:rsid w:val="00AF3B88"/>
    <w:rsid w:val="00AF5ADF"/>
    <w:rsid w:val="00AF6CF5"/>
    <w:rsid w:val="00AF6EAD"/>
    <w:rsid w:val="00B005DD"/>
    <w:rsid w:val="00B01652"/>
    <w:rsid w:val="00B0235E"/>
    <w:rsid w:val="00B02363"/>
    <w:rsid w:val="00B03E0F"/>
    <w:rsid w:val="00B03FC3"/>
    <w:rsid w:val="00B04D57"/>
    <w:rsid w:val="00B12F63"/>
    <w:rsid w:val="00B13C6F"/>
    <w:rsid w:val="00B13CA8"/>
    <w:rsid w:val="00B141A4"/>
    <w:rsid w:val="00B20169"/>
    <w:rsid w:val="00B20E48"/>
    <w:rsid w:val="00B22F3D"/>
    <w:rsid w:val="00B24534"/>
    <w:rsid w:val="00B24A63"/>
    <w:rsid w:val="00B25144"/>
    <w:rsid w:val="00B30146"/>
    <w:rsid w:val="00B3171C"/>
    <w:rsid w:val="00B319A6"/>
    <w:rsid w:val="00B346DC"/>
    <w:rsid w:val="00B35E77"/>
    <w:rsid w:val="00B40EEF"/>
    <w:rsid w:val="00B411D1"/>
    <w:rsid w:val="00B424E9"/>
    <w:rsid w:val="00B457C4"/>
    <w:rsid w:val="00B45AE6"/>
    <w:rsid w:val="00B472EC"/>
    <w:rsid w:val="00B511F8"/>
    <w:rsid w:val="00B51341"/>
    <w:rsid w:val="00B52909"/>
    <w:rsid w:val="00B57F1F"/>
    <w:rsid w:val="00B60699"/>
    <w:rsid w:val="00B63126"/>
    <w:rsid w:val="00B64C61"/>
    <w:rsid w:val="00B65A59"/>
    <w:rsid w:val="00B66349"/>
    <w:rsid w:val="00B675BE"/>
    <w:rsid w:val="00B710A6"/>
    <w:rsid w:val="00B718F8"/>
    <w:rsid w:val="00B72589"/>
    <w:rsid w:val="00B72C4C"/>
    <w:rsid w:val="00B75205"/>
    <w:rsid w:val="00B759D4"/>
    <w:rsid w:val="00B777CA"/>
    <w:rsid w:val="00B8038D"/>
    <w:rsid w:val="00B80C97"/>
    <w:rsid w:val="00B8201E"/>
    <w:rsid w:val="00B8249C"/>
    <w:rsid w:val="00B8352E"/>
    <w:rsid w:val="00B84AFA"/>
    <w:rsid w:val="00B87C1C"/>
    <w:rsid w:val="00B9544F"/>
    <w:rsid w:val="00BA2862"/>
    <w:rsid w:val="00BA3726"/>
    <w:rsid w:val="00BA55F6"/>
    <w:rsid w:val="00BA74D4"/>
    <w:rsid w:val="00BA753F"/>
    <w:rsid w:val="00BB303A"/>
    <w:rsid w:val="00BB3AD0"/>
    <w:rsid w:val="00BB4C93"/>
    <w:rsid w:val="00BB5984"/>
    <w:rsid w:val="00BC12E5"/>
    <w:rsid w:val="00BC2961"/>
    <w:rsid w:val="00BC35E9"/>
    <w:rsid w:val="00BC3D72"/>
    <w:rsid w:val="00BC7D51"/>
    <w:rsid w:val="00BD1302"/>
    <w:rsid w:val="00BD4604"/>
    <w:rsid w:val="00BD4F1F"/>
    <w:rsid w:val="00BD5ABA"/>
    <w:rsid w:val="00BD5E2E"/>
    <w:rsid w:val="00BD75EA"/>
    <w:rsid w:val="00BE07E0"/>
    <w:rsid w:val="00BE0ED4"/>
    <w:rsid w:val="00BE1D73"/>
    <w:rsid w:val="00BE4B8B"/>
    <w:rsid w:val="00BE7122"/>
    <w:rsid w:val="00BF2E86"/>
    <w:rsid w:val="00BF4043"/>
    <w:rsid w:val="00BF4E49"/>
    <w:rsid w:val="00C029FC"/>
    <w:rsid w:val="00C06C0A"/>
    <w:rsid w:val="00C06CE1"/>
    <w:rsid w:val="00C06E65"/>
    <w:rsid w:val="00C078A7"/>
    <w:rsid w:val="00C11708"/>
    <w:rsid w:val="00C12274"/>
    <w:rsid w:val="00C12A56"/>
    <w:rsid w:val="00C12E5D"/>
    <w:rsid w:val="00C12F6A"/>
    <w:rsid w:val="00C1383C"/>
    <w:rsid w:val="00C151F1"/>
    <w:rsid w:val="00C219DC"/>
    <w:rsid w:val="00C21CBA"/>
    <w:rsid w:val="00C23B2C"/>
    <w:rsid w:val="00C25D3E"/>
    <w:rsid w:val="00C26E13"/>
    <w:rsid w:val="00C27894"/>
    <w:rsid w:val="00C27B25"/>
    <w:rsid w:val="00C32794"/>
    <w:rsid w:val="00C342C4"/>
    <w:rsid w:val="00C35182"/>
    <w:rsid w:val="00C35AF6"/>
    <w:rsid w:val="00C3673F"/>
    <w:rsid w:val="00C36C49"/>
    <w:rsid w:val="00C4032A"/>
    <w:rsid w:val="00C407D5"/>
    <w:rsid w:val="00C41638"/>
    <w:rsid w:val="00C449AE"/>
    <w:rsid w:val="00C46E72"/>
    <w:rsid w:val="00C47F9A"/>
    <w:rsid w:val="00C51F21"/>
    <w:rsid w:val="00C523DA"/>
    <w:rsid w:val="00C54021"/>
    <w:rsid w:val="00C57673"/>
    <w:rsid w:val="00C624FE"/>
    <w:rsid w:val="00C62797"/>
    <w:rsid w:val="00C62900"/>
    <w:rsid w:val="00C7017C"/>
    <w:rsid w:val="00C707BB"/>
    <w:rsid w:val="00C71A5A"/>
    <w:rsid w:val="00C7366A"/>
    <w:rsid w:val="00C73F64"/>
    <w:rsid w:val="00C75E14"/>
    <w:rsid w:val="00C83ED3"/>
    <w:rsid w:val="00C849EA"/>
    <w:rsid w:val="00C85722"/>
    <w:rsid w:val="00C90ACF"/>
    <w:rsid w:val="00C93962"/>
    <w:rsid w:val="00CA076D"/>
    <w:rsid w:val="00CA2423"/>
    <w:rsid w:val="00CA3FC7"/>
    <w:rsid w:val="00CA5FF7"/>
    <w:rsid w:val="00CA714A"/>
    <w:rsid w:val="00CB01FB"/>
    <w:rsid w:val="00CB03FD"/>
    <w:rsid w:val="00CB0A54"/>
    <w:rsid w:val="00CB282E"/>
    <w:rsid w:val="00CB3255"/>
    <w:rsid w:val="00CB5B9A"/>
    <w:rsid w:val="00CB7107"/>
    <w:rsid w:val="00CC029E"/>
    <w:rsid w:val="00CC1D6A"/>
    <w:rsid w:val="00CC27FD"/>
    <w:rsid w:val="00CC3A26"/>
    <w:rsid w:val="00CC54B1"/>
    <w:rsid w:val="00CD01E9"/>
    <w:rsid w:val="00CD376F"/>
    <w:rsid w:val="00CD63B5"/>
    <w:rsid w:val="00CD64F4"/>
    <w:rsid w:val="00CD77BE"/>
    <w:rsid w:val="00CE22A2"/>
    <w:rsid w:val="00CE5E77"/>
    <w:rsid w:val="00CE7FAD"/>
    <w:rsid w:val="00CF05EF"/>
    <w:rsid w:val="00CF211E"/>
    <w:rsid w:val="00CF4639"/>
    <w:rsid w:val="00CF570E"/>
    <w:rsid w:val="00CF5AE0"/>
    <w:rsid w:val="00CF6AB6"/>
    <w:rsid w:val="00D003E7"/>
    <w:rsid w:val="00D02869"/>
    <w:rsid w:val="00D0311C"/>
    <w:rsid w:val="00D05A77"/>
    <w:rsid w:val="00D103C6"/>
    <w:rsid w:val="00D10711"/>
    <w:rsid w:val="00D11FCE"/>
    <w:rsid w:val="00D1495D"/>
    <w:rsid w:val="00D152E1"/>
    <w:rsid w:val="00D20C3D"/>
    <w:rsid w:val="00D2159F"/>
    <w:rsid w:val="00D22065"/>
    <w:rsid w:val="00D22F0F"/>
    <w:rsid w:val="00D23A14"/>
    <w:rsid w:val="00D24FA3"/>
    <w:rsid w:val="00D321F5"/>
    <w:rsid w:val="00D3240F"/>
    <w:rsid w:val="00D325C3"/>
    <w:rsid w:val="00D331F4"/>
    <w:rsid w:val="00D3419A"/>
    <w:rsid w:val="00D35363"/>
    <w:rsid w:val="00D36998"/>
    <w:rsid w:val="00D37EE8"/>
    <w:rsid w:val="00D431DA"/>
    <w:rsid w:val="00D46AC9"/>
    <w:rsid w:val="00D50571"/>
    <w:rsid w:val="00D5077A"/>
    <w:rsid w:val="00D56043"/>
    <w:rsid w:val="00D57479"/>
    <w:rsid w:val="00D61E47"/>
    <w:rsid w:val="00D64B37"/>
    <w:rsid w:val="00D661B9"/>
    <w:rsid w:val="00D71036"/>
    <w:rsid w:val="00D71BBC"/>
    <w:rsid w:val="00D724C6"/>
    <w:rsid w:val="00D7280C"/>
    <w:rsid w:val="00D764AD"/>
    <w:rsid w:val="00D766E2"/>
    <w:rsid w:val="00D77AE9"/>
    <w:rsid w:val="00D77C98"/>
    <w:rsid w:val="00D80749"/>
    <w:rsid w:val="00D8352A"/>
    <w:rsid w:val="00D847C3"/>
    <w:rsid w:val="00D856CF"/>
    <w:rsid w:val="00D870DC"/>
    <w:rsid w:val="00D90530"/>
    <w:rsid w:val="00D911E7"/>
    <w:rsid w:val="00D9143B"/>
    <w:rsid w:val="00D92BCC"/>
    <w:rsid w:val="00D948E9"/>
    <w:rsid w:val="00D95C9C"/>
    <w:rsid w:val="00D9612B"/>
    <w:rsid w:val="00DA277A"/>
    <w:rsid w:val="00DA3105"/>
    <w:rsid w:val="00DA3B91"/>
    <w:rsid w:val="00DA5BBC"/>
    <w:rsid w:val="00DB0B0F"/>
    <w:rsid w:val="00DB1F77"/>
    <w:rsid w:val="00DB230D"/>
    <w:rsid w:val="00DB5590"/>
    <w:rsid w:val="00DB7E9C"/>
    <w:rsid w:val="00DC0625"/>
    <w:rsid w:val="00DC376C"/>
    <w:rsid w:val="00DC44FF"/>
    <w:rsid w:val="00DC49A4"/>
    <w:rsid w:val="00DD0EB2"/>
    <w:rsid w:val="00DD4A50"/>
    <w:rsid w:val="00DD4C01"/>
    <w:rsid w:val="00DD5406"/>
    <w:rsid w:val="00DD6025"/>
    <w:rsid w:val="00DE167D"/>
    <w:rsid w:val="00DE3716"/>
    <w:rsid w:val="00DE74DF"/>
    <w:rsid w:val="00DF0425"/>
    <w:rsid w:val="00DF05AC"/>
    <w:rsid w:val="00DF0C59"/>
    <w:rsid w:val="00DF16AD"/>
    <w:rsid w:val="00DF1E91"/>
    <w:rsid w:val="00DF339E"/>
    <w:rsid w:val="00DF3B1E"/>
    <w:rsid w:val="00DF5E59"/>
    <w:rsid w:val="00DF6D77"/>
    <w:rsid w:val="00DF6FB3"/>
    <w:rsid w:val="00E00742"/>
    <w:rsid w:val="00E008A8"/>
    <w:rsid w:val="00E00F90"/>
    <w:rsid w:val="00E026A1"/>
    <w:rsid w:val="00E029A5"/>
    <w:rsid w:val="00E05544"/>
    <w:rsid w:val="00E059A7"/>
    <w:rsid w:val="00E065E2"/>
    <w:rsid w:val="00E10DF0"/>
    <w:rsid w:val="00E111F7"/>
    <w:rsid w:val="00E11D8B"/>
    <w:rsid w:val="00E13791"/>
    <w:rsid w:val="00E166E6"/>
    <w:rsid w:val="00E175C4"/>
    <w:rsid w:val="00E17B4F"/>
    <w:rsid w:val="00E17F31"/>
    <w:rsid w:val="00E2299F"/>
    <w:rsid w:val="00E22D7F"/>
    <w:rsid w:val="00E2303C"/>
    <w:rsid w:val="00E25AEA"/>
    <w:rsid w:val="00E2713F"/>
    <w:rsid w:val="00E27723"/>
    <w:rsid w:val="00E30B4F"/>
    <w:rsid w:val="00E32166"/>
    <w:rsid w:val="00E36D25"/>
    <w:rsid w:val="00E41899"/>
    <w:rsid w:val="00E4221F"/>
    <w:rsid w:val="00E42735"/>
    <w:rsid w:val="00E4309D"/>
    <w:rsid w:val="00E47023"/>
    <w:rsid w:val="00E511B3"/>
    <w:rsid w:val="00E52FD9"/>
    <w:rsid w:val="00E54D10"/>
    <w:rsid w:val="00E55F63"/>
    <w:rsid w:val="00E604B0"/>
    <w:rsid w:val="00E61574"/>
    <w:rsid w:val="00E632F1"/>
    <w:rsid w:val="00E6454D"/>
    <w:rsid w:val="00E64B65"/>
    <w:rsid w:val="00E65883"/>
    <w:rsid w:val="00E65B9E"/>
    <w:rsid w:val="00E71330"/>
    <w:rsid w:val="00E73DCB"/>
    <w:rsid w:val="00E7641E"/>
    <w:rsid w:val="00E90444"/>
    <w:rsid w:val="00E90493"/>
    <w:rsid w:val="00E91E61"/>
    <w:rsid w:val="00E922A9"/>
    <w:rsid w:val="00E929DA"/>
    <w:rsid w:val="00E95DFC"/>
    <w:rsid w:val="00EA2752"/>
    <w:rsid w:val="00EA4DED"/>
    <w:rsid w:val="00EA59D1"/>
    <w:rsid w:val="00EB1185"/>
    <w:rsid w:val="00EB5994"/>
    <w:rsid w:val="00EC01F1"/>
    <w:rsid w:val="00EC09DD"/>
    <w:rsid w:val="00EC6912"/>
    <w:rsid w:val="00ED103A"/>
    <w:rsid w:val="00ED3D4E"/>
    <w:rsid w:val="00ED45BA"/>
    <w:rsid w:val="00ED5F82"/>
    <w:rsid w:val="00ED5FC0"/>
    <w:rsid w:val="00ED774C"/>
    <w:rsid w:val="00ED7A31"/>
    <w:rsid w:val="00ED7F70"/>
    <w:rsid w:val="00EE31B4"/>
    <w:rsid w:val="00EE367D"/>
    <w:rsid w:val="00EE5B6B"/>
    <w:rsid w:val="00EF1306"/>
    <w:rsid w:val="00F0275D"/>
    <w:rsid w:val="00F0481B"/>
    <w:rsid w:val="00F04871"/>
    <w:rsid w:val="00F04A89"/>
    <w:rsid w:val="00F061D4"/>
    <w:rsid w:val="00F10175"/>
    <w:rsid w:val="00F13D4E"/>
    <w:rsid w:val="00F150FE"/>
    <w:rsid w:val="00F15518"/>
    <w:rsid w:val="00F179CF"/>
    <w:rsid w:val="00F17C36"/>
    <w:rsid w:val="00F20EFB"/>
    <w:rsid w:val="00F22A1E"/>
    <w:rsid w:val="00F23132"/>
    <w:rsid w:val="00F24D3D"/>
    <w:rsid w:val="00F27007"/>
    <w:rsid w:val="00F30BCE"/>
    <w:rsid w:val="00F31705"/>
    <w:rsid w:val="00F317FC"/>
    <w:rsid w:val="00F36454"/>
    <w:rsid w:val="00F4030F"/>
    <w:rsid w:val="00F41A59"/>
    <w:rsid w:val="00F42033"/>
    <w:rsid w:val="00F421A2"/>
    <w:rsid w:val="00F44771"/>
    <w:rsid w:val="00F50379"/>
    <w:rsid w:val="00F515BA"/>
    <w:rsid w:val="00F524ED"/>
    <w:rsid w:val="00F535DA"/>
    <w:rsid w:val="00F56353"/>
    <w:rsid w:val="00F6114E"/>
    <w:rsid w:val="00F63011"/>
    <w:rsid w:val="00F66CEC"/>
    <w:rsid w:val="00F70F6F"/>
    <w:rsid w:val="00F72CEE"/>
    <w:rsid w:val="00F74952"/>
    <w:rsid w:val="00F75660"/>
    <w:rsid w:val="00F76065"/>
    <w:rsid w:val="00F76CDF"/>
    <w:rsid w:val="00F821A0"/>
    <w:rsid w:val="00F82419"/>
    <w:rsid w:val="00F82591"/>
    <w:rsid w:val="00F83545"/>
    <w:rsid w:val="00F846A2"/>
    <w:rsid w:val="00F84AF6"/>
    <w:rsid w:val="00F86C23"/>
    <w:rsid w:val="00F8758D"/>
    <w:rsid w:val="00F921DA"/>
    <w:rsid w:val="00F92A1C"/>
    <w:rsid w:val="00FA319F"/>
    <w:rsid w:val="00FA3524"/>
    <w:rsid w:val="00FA3936"/>
    <w:rsid w:val="00FA68EF"/>
    <w:rsid w:val="00FB2B57"/>
    <w:rsid w:val="00FB31B2"/>
    <w:rsid w:val="00FB3D5F"/>
    <w:rsid w:val="00FB415C"/>
    <w:rsid w:val="00FB463B"/>
    <w:rsid w:val="00FB708D"/>
    <w:rsid w:val="00FB751D"/>
    <w:rsid w:val="00FC3E51"/>
    <w:rsid w:val="00FC5CED"/>
    <w:rsid w:val="00FC5D88"/>
    <w:rsid w:val="00FC718E"/>
    <w:rsid w:val="00FD0268"/>
    <w:rsid w:val="00FD1E14"/>
    <w:rsid w:val="00FD1F91"/>
    <w:rsid w:val="00FD2774"/>
    <w:rsid w:val="00FD3FE0"/>
    <w:rsid w:val="00FD4DFE"/>
    <w:rsid w:val="00FD5F92"/>
    <w:rsid w:val="00FD7571"/>
    <w:rsid w:val="00FE09D5"/>
    <w:rsid w:val="00FE243F"/>
    <w:rsid w:val="00FE3DB9"/>
    <w:rsid w:val="00FF0D70"/>
    <w:rsid w:val="00FF282A"/>
    <w:rsid w:val="00FF30F0"/>
    <w:rsid w:val="00FF42B8"/>
    <w:rsid w:val="00FF5943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D89C"/>
  <w14:defaultImageDpi w14:val="32767"/>
  <w15:chartTrackingRefBased/>
  <w15:docId w15:val="{6777F6D2-54DA-4125-9DF0-BD8441C6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C5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540F"/>
    <w:pPr>
      <w:keepNext/>
      <w:keepLines/>
      <w:numPr>
        <w:numId w:val="3"/>
      </w:numPr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0F"/>
    <w:pPr>
      <w:keepNext/>
      <w:keepLines/>
      <w:ind w:firstLineChars="0" w:firstLine="0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A16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8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7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707"/>
    <w:rPr>
      <w:sz w:val="18"/>
      <w:szCs w:val="18"/>
    </w:rPr>
  </w:style>
  <w:style w:type="paragraph" w:styleId="a7">
    <w:name w:val="List Paragraph"/>
    <w:basedOn w:val="a"/>
    <w:uiPriority w:val="34"/>
    <w:qFormat/>
    <w:rsid w:val="00997F1E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5D540F"/>
    <w:rPr>
      <w:rFonts w:ascii="Times New Roman" w:hAnsi="Times New Roman"/>
      <w:b/>
      <w:bCs/>
      <w:kern w:val="44"/>
      <w:sz w:val="28"/>
      <w:szCs w:val="44"/>
    </w:rPr>
  </w:style>
  <w:style w:type="paragraph" w:styleId="a8">
    <w:name w:val="Bibliography"/>
    <w:basedOn w:val="a"/>
    <w:next w:val="a"/>
    <w:uiPriority w:val="37"/>
    <w:unhideWhenUsed/>
    <w:rsid w:val="0015083B"/>
    <w:pPr>
      <w:tabs>
        <w:tab w:val="left" w:pos="384"/>
      </w:tabs>
      <w:ind w:left="384" w:hanging="384"/>
    </w:pPr>
  </w:style>
  <w:style w:type="character" w:customStyle="1" w:styleId="20">
    <w:name w:val="标题 2 字符"/>
    <w:basedOn w:val="a0"/>
    <w:link w:val="2"/>
    <w:uiPriority w:val="9"/>
    <w:rsid w:val="005D540F"/>
    <w:rPr>
      <w:rFonts w:ascii="Times New Roman" w:eastAsiaTheme="majorEastAsia" w:hAnsi="Times New Roman" w:cstheme="majorBidi"/>
      <w:bCs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732E88"/>
    <w:pPr>
      <w:widowControl/>
      <w:tabs>
        <w:tab w:val="center" w:pos="4160"/>
        <w:tab w:val="right" w:pos="8300"/>
      </w:tabs>
      <w:spacing w:after="200"/>
    </w:pPr>
    <w:rPr>
      <w:rFonts w:cs="Times New Roman"/>
      <w:color w:val="000000" w:themeColor="text1"/>
      <w:kern w:val="0"/>
      <w:szCs w:val="20"/>
      <w:lang w:eastAsia="en-US"/>
    </w:rPr>
  </w:style>
  <w:style w:type="character" w:customStyle="1" w:styleId="MTDisplayEquation0">
    <w:name w:val="MTDisplayEquation 字符"/>
    <w:basedOn w:val="a0"/>
    <w:link w:val="MTDisplayEquation"/>
    <w:rsid w:val="00732E88"/>
    <w:rPr>
      <w:rFonts w:ascii="Times New Roman" w:eastAsia="宋体" w:hAnsi="Times New Roman" w:cs="Times New Roman"/>
      <w:color w:val="000000" w:themeColor="text1"/>
      <w:kern w:val="0"/>
      <w:sz w:val="24"/>
      <w:szCs w:val="20"/>
      <w:lang w:eastAsia="en-US"/>
    </w:rPr>
  </w:style>
  <w:style w:type="paragraph" w:customStyle="1" w:styleId="TAMainText">
    <w:name w:val="TA_Main_Text"/>
    <w:basedOn w:val="a"/>
    <w:rsid w:val="00800EF0"/>
    <w:pPr>
      <w:widowControl/>
      <w:spacing w:line="480" w:lineRule="auto"/>
      <w:ind w:firstLine="202"/>
    </w:pPr>
    <w:rPr>
      <w:rFonts w:ascii="Times" w:hAnsi="Times" w:cs="Times New Roman"/>
      <w:kern w:val="0"/>
      <w:szCs w:val="20"/>
      <w:lang w:eastAsia="en-US"/>
    </w:rPr>
  </w:style>
  <w:style w:type="paragraph" w:customStyle="1" w:styleId="VAFigureCaption">
    <w:name w:val="VA_Figure_Caption"/>
    <w:basedOn w:val="a"/>
    <w:next w:val="a"/>
    <w:rsid w:val="00800EF0"/>
    <w:pPr>
      <w:widowControl/>
      <w:spacing w:after="200" w:line="480" w:lineRule="auto"/>
      <w:ind w:firstLineChars="0" w:firstLine="0"/>
    </w:pPr>
    <w:rPr>
      <w:rFonts w:ascii="Times" w:hAnsi="Times" w:cs="Times New Roman"/>
      <w:kern w:val="0"/>
      <w:szCs w:val="20"/>
      <w:lang w:eastAsia="en-US"/>
    </w:rPr>
  </w:style>
  <w:style w:type="character" w:customStyle="1" w:styleId="MTEquationSection">
    <w:name w:val="MTEquationSection"/>
    <w:basedOn w:val="a0"/>
    <w:rsid w:val="00431DB2"/>
    <w:rPr>
      <w:rFonts w:cs="Times New Roman"/>
      <w:vanish/>
      <w:color w:val="FF0000"/>
      <w:szCs w:val="24"/>
    </w:rPr>
  </w:style>
  <w:style w:type="character" w:customStyle="1" w:styleId="katex-mathml">
    <w:name w:val="katex-mathml"/>
    <w:basedOn w:val="a0"/>
    <w:rsid w:val="00F535DA"/>
  </w:style>
  <w:style w:type="character" w:customStyle="1" w:styleId="mord">
    <w:name w:val="mord"/>
    <w:basedOn w:val="a0"/>
    <w:rsid w:val="00F535DA"/>
  </w:style>
  <w:style w:type="character" w:customStyle="1" w:styleId="vlist-s">
    <w:name w:val="vlist-s"/>
    <w:basedOn w:val="a0"/>
    <w:rsid w:val="00F535DA"/>
  </w:style>
  <w:style w:type="character" w:customStyle="1" w:styleId="30">
    <w:name w:val="标题 3 字符"/>
    <w:basedOn w:val="a0"/>
    <w:link w:val="3"/>
    <w:uiPriority w:val="9"/>
    <w:rsid w:val="005D4A16"/>
    <w:rPr>
      <w:rFonts w:ascii="Times New Roman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48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9A64C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A64CF"/>
    <w:rPr>
      <w:rFonts w:ascii="Times New Roman" w:hAnsi="Times New Roman"/>
      <w:sz w:val="24"/>
    </w:rPr>
  </w:style>
  <w:style w:type="paragraph" w:styleId="ab">
    <w:name w:val="footnote text"/>
    <w:basedOn w:val="a"/>
    <w:link w:val="ac"/>
    <w:uiPriority w:val="99"/>
    <w:semiHidden/>
    <w:unhideWhenUsed/>
    <w:rsid w:val="00C4032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C4032A"/>
    <w:rPr>
      <w:rFonts w:ascii="Times New Roman" w:hAnsi="Times New Roman"/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C4032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325C3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D325C3"/>
    <w:rPr>
      <w:rFonts w:ascii="Times New Roman" w:hAnsi="Times New Roman"/>
      <w:sz w:val="24"/>
    </w:rPr>
  </w:style>
  <w:style w:type="character" w:styleId="af0">
    <w:name w:val="endnote reference"/>
    <w:basedOn w:val="a0"/>
    <w:uiPriority w:val="99"/>
    <w:semiHidden/>
    <w:unhideWhenUsed/>
    <w:rsid w:val="00D325C3"/>
    <w:rPr>
      <w:vertAlign w:val="superscript"/>
    </w:rPr>
  </w:style>
  <w:style w:type="paragraph" w:styleId="af1">
    <w:name w:val="No Spacing"/>
    <w:aliases w:val="图表"/>
    <w:uiPriority w:val="1"/>
    <w:qFormat/>
    <w:rsid w:val="00FD5F92"/>
    <w:pPr>
      <w:widowControl w:val="0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\Documents\&#33258;&#23450;&#20041;%20Office%20&#27169;&#26495;\SciI%20mode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CA84E-059C-4093-9869-39B68B03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SciI model.dotx</Template>
  <TotalTime>1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</cp:revision>
  <dcterms:created xsi:type="dcterms:W3CDTF">2024-09-10T09:00:00Z</dcterms:created>
  <dcterms:modified xsi:type="dcterms:W3CDTF">2024-09-10T09:02:00Z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zotero-version="7.0.0-beta.68+c31a40c74"&gt;&lt;session id="GNcWlcN3"/&gt;&lt;style id="http://www.zotero.org/styles/microporous-and-mesoporous-materials" hasBibliography="1" bibliographyStyleHasBeenSet="1"/&gt;&lt;prefs&gt;&lt;pref name="fieldType" value=</vt:lpwstr>
  </property>
  <property fmtid="{D5CDD505-2E9C-101B-9397-08002B2CF9AE}" pid="3" name="ZOTERO_PREF_2">
    <vt:lpwstr>"Field"/&gt;&lt;/prefs&gt;&lt;/data&gt;</vt:lpwstr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