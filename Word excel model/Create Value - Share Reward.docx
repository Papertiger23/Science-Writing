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EFE18" w14:textId="77777777" w:rsidR="00596B93" w:rsidRPr="00596B93" w:rsidRDefault="00596B93" w:rsidP="00596B93">
      <w:pPr>
        <w:ind w:firstLineChars="0" w:firstLine="0"/>
        <w:jc w:val="center"/>
        <w:rPr>
          <w:rFonts w:cs="Times New Roman"/>
        </w:rPr>
      </w:pPr>
    </w:p>
    <w:p w14:paraId="2A66A514" w14:textId="77777777" w:rsidR="00596B93" w:rsidRPr="00596B93" w:rsidRDefault="00596B93" w:rsidP="00596B93">
      <w:pPr>
        <w:ind w:firstLineChars="0" w:firstLine="0"/>
        <w:jc w:val="center"/>
        <w:rPr>
          <w:rFonts w:cs="Times New Roman"/>
        </w:rPr>
      </w:pPr>
    </w:p>
    <w:p w14:paraId="3ED7B93F" w14:textId="77777777" w:rsidR="00596B93" w:rsidRPr="00596B93" w:rsidRDefault="00596B93" w:rsidP="00596B93">
      <w:pPr>
        <w:ind w:firstLineChars="0" w:firstLine="0"/>
        <w:jc w:val="center"/>
        <w:rPr>
          <w:rFonts w:cs="Times New Roman"/>
        </w:rPr>
      </w:pPr>
    </w:p>
    <w:p w14:paraId="74EA7C93" w14:textId="77777777" w:rsidR="00596B93" w:rsidRPr="00596B93" w:rsidRDefault="00596B93" w:rsidP="00596B93">
      <w:pPr>
        <w:ind w:firstLineChars="0" w:firstLine="0"/>
        <w:jc w:val="center"/>
        <w:rPr>
          <w:rFonts w:cs="Times New Roman"/>
        </w:rPr>
      </w:pPr>
    </w:p>
    <w:p w14:paraId="62BA19AC" w14:textId="77777777" w:rsidR="00596B93" w:rsidRPr="00596B93" w:rsidRDefault="00596B93" w:rsidP="00596B93">
      <w:pPr>
        <w:ind w:firstLineChars="0" w:firstLine="0"/>
        <w:jc w:val="center"/>
        <w:rPr>
          <w:rFonts w:cs="Times New Roman"/>
        </w:rPr>
      </w:pPr>
    </w:p>
    <w:p w14:paraId="1877C882" w14:textId="77777777" w:rsidR="00596B93" w:rsidRPr="00596B93" w:rsidRDefault="00596B93" w:rsidP="00596B93">
      <w:pPr>
        <w:ind w:firstLineChars="0" w:firstLine="0"/>
        <w:jc w:val="center"/>
        <w:rPr>
          <w:rFonts w:cs="Times New Roman"/>
        </w:rPr>
      </w:pPr>
    </w:p>
    <w:p w14:paraId="4653E1B7" w14:textId="77777777" w:rsidR="00596B93" w:rsidRPr="00596B93" w:rsidRDefault="00603716" w:rsidP="00596B93">
      <w:pPr>
        <w:pBdr>
          <w:bottom w:val="single" w:sz="36" w:space="0" w:color="auto"/>
        </w:pBdr>
        <w:ind w:rightChars="-24" w:right="-58" w:firstLineChars="0" w:firstLine="0"/>
        <w:jc w:val="right"/>
        <w:rPr>
          <w:rFonts w:cs="Times New Roman"/>
          <w:b/>
          <w:bCs/>
          <w:sz w:val="44"/>
          <w:szCs w:val="44"/>
        </w:rPr>
      </w:pPr>
      <w:r w:rsidRPr="002321D0">
        <w:rPr>
          <w:rFonts w:cs="Times New Roman"/>
          <w:b/>
          <w:bCs/>
          <w:sz w:val="44"/>
          <w:szCs w:val="44"/>
        </w:rPr>
        <w:t>Create Value - Share Reward</w:t>
      </w:r>
    </w:p>
    <w:p w14:paraId="1B07160E" w14:textId="77777777" w:rsidR="00596B93" w:rsidRPr="00596B93" w:rsidRDefault="00596B93" w:rsidP="00596B93">
      <w:pPr>
        <w:ind w:rightChars="35" w:right="84" w:firstLine="883"/>
        <w:jc w:val="right"/>
        <w:rPr>
          <w:rFonts w:cs="Times New Roman"/>
          <w:b/>
          <w:bCs/>
          <w:sz w:val="44"/>
          <w:szCs w:val="44"/>
        </w:rPr>
      </w:pPr>
      <w:r w:rsidRPr="00596B93">
        <w:rPr>
          <w:rFonts w:cs="Times New Roman"/>
          <w:b/>
          <w:bCs/>
          <w:sz w:val="44"/>
          <w:szCs w:val="44"/>
        </w:rPr>
        <w:t>分享创造价值</w:t>
      </w:r>
    </w:p>
    <w:p w14:paraId="79E5D220" w14:textId="77777777" w:rsidR="00596B93" w:rsidRPr="00596B93" w:rsidRDefault="00596B93" w:rsidP="00596B93">
      <w:pPr>
        <w:ind w:firstLineChars="0" w:firstLine="0"/>
        <w:jc w:val="center"/>
        <w:rPr>
          <w:rFonts w:cs="Times New Roman"/>
        </w:rPr>
      </w:pPr>
    </w:p>
    <w:p w14:paraId="00BB1AED" w14:textId="77777777" w:rsidR="00596B93" w:rsidRPr="00596B93" w:rsidRDefault="00596B93" w:rsidP="00596B93">
      <w:pPr>
        <w:ind w:firstLineChars="0" w:firstLine="0"/>
        <w:jc w:val="center"/>
        <w:rPr>
          <w:rFonts w:cs="Times New Roman"/>
        </w:rPr>
      </w:pPr>
    </w:p>
    <w:p w14:paraId="2504AEF8" w14:textId="77777777" w:rsidR="00596B93" w:rsidRPr="00596B93" w:rsidRDefault="00596B93" w:rsidP="00596B93">
      <w:pPr>
        <w:ind w:firstLineChars="0" w:firstLine="0"/>
        <w:jc w:val="center"/>
        <w:rPr>
          <w:rFonts w:cs="Times New Roman"/>
        </w:rPr>
      </w:pPr>
    </w:p>
    <w:p w14:paraId="3FB934C4" w14:textId="77777777" w:rsidR="00596B93" w:rsidRPr="00596B93" w:rsidRDefault="00596B93" w:rsidP="00596B93">
      <w:pPr>
        <w:ind w:firstLineChars="0" w:firstLine="0"/>
        <w:jc w:val="center"/>
        <w:rPr>
          <w:rFonts w:cs="Times New Roman"/>
        </w:rPr>
      </w:pPr>
    </w:p>
    <w:p w14:paraId="3F2A0BEC" w14:textId="77777777" w:rsidR="00596B93" w:rsidRPr="00596B93" w:rsidRDefault="00596B93" w:rsidP="00596B93">
      <w:pPr>
        <w:ind w:firstLineChars="0" w:firstLine="0"/>
        <w:jc w:val="center"/>
        <w:rPr>
          <w:rFonts w:cs="Times New Roman"/>
        </w:rPr>
      </w:pPr>
    </w:p>
    <w:p w14:paraId="4B182E42" w14:textId="77777777" w:rsidR="00596B93" w:rsidRPr="00596B93" w:rsidRDefault="00596B93" w:rsidP="00596B93">
      <w:pPr>
        <w:ind w:firstLineChars="0" w:firstLine="0"/>
        <w:jc w:val="center"/>
        <w:rPr>
          <w:rFonts w:cs="Times New Roman"/>
        </w:rPr>
      </w:pPr>
    </w:p>
    <w:p w14:paraId="79B3656D" w14:textId="77777777" w:rsidR="00596B93" w:rsidRPr="00596B93" w:rsidRDefault="00596B93" w:rsidP="00596B93">
      <w:pPr>
        <w:ind w:firstLineChars="0" w:firstLine="0"/>
        <w:jc w:val="center"/>
        <w:rPr>
          <w:rFonts w:cs="Times New Roman"/>
        </w:rPr>
      </w:pPr>
    </w:p>
    <w:p w14:paraId="7247036D" w14:textId="77777777" w:rsidR="00596B93" w:rsidRPr="00596B93" w:rsidRDefault="00596B93" w:rsidP="00596B93">
      <w:pPr>
        <w:ind w:firstLineChars="0" w:firstLine="0"/>
        <w:jc w:val="center"/>
        <w:rPr>
          <w:rFonts w:cs="Times New Roman"/>
        </w:rPr>
      </w:pPr>
    </w:p>
    <w:p w14:paraId="295B5E1E" w14:textId="77777777" w:rsidR="00596B93" w:rsidRPr="00596B93" w:rsidRDefault="00596B93" w:rsidP="00596B93">
      <w:pPr>
        <w:ind w:firstLineChars="0" w:firstLine="0"/>
        <w:jc w:val="center"/>
        <w:rPr>
          <w:rFonts w:cs="Times New Roman"/>
        </w:rPr>
      </w:pPr>
    </w:p>
    <w:p w14:paraId="31365F92" w14:textId="77777777" w:rsidR="00596B93" w:rsidRPr="00596B93" w:rsidRDefault="00596B93" w:rsidP="00596B93">
      <w:pPr>
        <w:ind w:firstLineChars="0" w:firstLine="0"/>
        <w:jc w:val="center"/>
        <w:rPr>
          <w:rFonts w:cs="Times New Roman"/>
        </w:rPr>
      </w:pPr>
    </w:p>
    <w:p w14:paraId="0DFD2023" w14:textId="77777777" w:rsidR="00596B93" w:rsidRPr="00596B93" w:rsidRDefault="00596B93" w:rsidP="00596B93">
      <w:pPr>
        <w:ind w:firstLineChars="0" w:firstLine="0"/>
        <w:jc w:val="center"/>
        <w:rPr>
          <w:rFonts w:cs="Times New Roman"/>
        </w:rPr>
      </w:pPr>
    </w:p>
    <w:p w14:paraId="42C685C1" w14:textId="77777777" w:rsidR="00596B93" w:rsidRPr="00596B93" w:rsidRDefault="00596B93" w:rsidP="00596B93">
      <w:pPr>
        <w:ind w:firstLineChars="0" w:firstLine="0"/>
        <w:jc w:val="center"/>
        <w:rPr>
          <w:rFonts w:cs="Times New Roman"/>
        </w:rPr>
      </w:pPr>
    </w:p>
    <w:p w14:paraId="550608F1" w14:textId="77777777" w:rsidR="00596B93" w:rsidRPr="00596B93" w:rsidRDefault="00596B93" w:rsidP="00596B93">
      <w:pPr>
        <w:ind w:firstLineChars="0" w:firstLine="0"/>
        <w:jc w:val="right"/>
        <w:rPr>
          <w:rFonts w:cs="Times New Roman"/>
          <w:i/>
          <w:iCs/>
        </w:rPr>
      </w:pPr>
      <w:r w:rsidRPr="00596B93">
        <w:rPr>
          <w:rFonts w:cs="Times New Roman"/>
          <w:i/>
          <w:iCs/>
          <w:sz w:val="28"/>
          <w:szCs w:val="28"/>
        </w:rPr>
        <w:t>Author</w:t>
      </w:r>
      <w:r w:rsidRPr="00596B93">
        <w:rPr>
          <w:rFonts w:cs="Times New Roman"/>
          <w:i/>
          <w:iCs/>
          <w:sz w:val="28"/>
          <w:szCs w:val="28"/>
        </w:rPr>
        <w:t>：</w:t>
      </w:r>
      <w:r w:rsidRPr="00596B93">
        <w:rPr>
          <w:rFonts w:cs="Times New Roman"/>
          <w:i/>
          <w:iCs/>
        </w:rPr>
        <w:t>Paper tiger</w:t>
      </w:r>
    </w:p>
    <w:p w14:paraId="6391D87F" w14:textId="77777777" w:rsidR="00596B93" w:rsidRPr="00596B93" w:rsidRDefault="00596B93" w:rsidP="00596B93">
      <w:pPr>
        <w:ind w:firstLineChars="0" w:firstLine="0"/>
        <w:jc w:val="right"/>
        <w:rPr>
          <w:rFonts w:cs="Times New Roman"/>
          <w:i/>
          <w:iCs/>
        </w:rPr>
      </w:pPr>
      <w:r w:rsidRPr="00596B93">
        <w:rPr>
          <w:rFonts w:cs="Times New Roman"/>
          <w:i/>
          <w:iCs/>
          <w:sz w:val="28"/>
          <w:szCs w:val="28"/>
        </w:rPr>
        <w:t>E-mail</w:t>
      </w:r>
      <w:r w:rsidRPr="00596B93">
        <w:rPr>
          <w:rFonts w:cs="Times New Roman"/>
          <w:i/>
          <w:iCs/>
          <w:sz w:val="28"/>
          <w:szCs w:val="28"/>
        </w:rPr>
        <w:t>：</w:t>
      </w:r>
      <w:r w:rsidRPr="00596B93">
        <w:rPr>
          <w:rFonts w:cs="Times New Roman"/>
          <w:i/>
          <w:iCs/>
        </w:rPr>
        <w:t>xucanlyu@163.com</w:t>
      </w:r>
    </w:p>
    <w:p w14:paraId="6D2B5CE5" w14:textId="77777777" w:rsidR="00596B93" w:rsidRPr="00596B93" w:rsidRDefault="00596B93" w:rsidP="00596B93">
      <w:pPr>
        <w:ind w:firstLineChars="0" w:firstLine="0"/>
        <w:jc w:val="right"/>
        <w:rPr>
          <w:rFonts w:cs="Times New Roman"/>
          <w:i/>
          <w:iCs/>
        </w:rPr>
      </w:pPr>
      <w:r w:rsidRPr="00596B93">
        <w:rPr>
          <w:rFonts w:cs="Times New Roman"/>
          <w:i/>
          <w:iCs/>
        </w:rPr>
        <w:t>Aug 2024</w:t>
      </w:r>
    </w:p>
    <w:p w14:paraId="3397B873" w14:textId="77777777" w:rsidR="00596B93" w:rsidRPr="00596B93" w:rsidRDefault="00596B93" w:rsidP="00596B93">
      <w:pPr>
        <w:ind w:firstLineChars="0" w:firstLine="0"/>
        <w:jc w:val="center"/>
        <w:rPr>
          <w:rFonts w:cs="Times New Roman"/>
        </w:rPr>
      </w:pPr>
    </w:p>
    <w:p w14:paraId="5E8BE5F9" w14:textId="77777777" w:rsidR="00596B93" w:rsidRPr="00596B93" w:rsidRDefault="00596B93" w:rsidP="00596B93">
      <w:pPr>
        <w:ind w:firstLineChars="0" w:firstLine="0"/>
        <w:jc w:val="center"/>
        <w:rPr>
          <w:rFonts w:cs="Times New Roman"/>
        </w:rPr>
      </w:pPr>
    </w:p>
    <w:p w14:paraId="38026543" w14:textId="77777777" w:rsidR="002E13BE" w:rsidRDefault="00596B93" w:rsidP="00596B93">
      <w:pPr>
        <w:ind w:firstLineChars="0" w:firstLine="0"/>
        <w:rPr>
          <w:rFonts w:cs="Times New Roman"/>
        </w:rPr>
      </w:pPr>
      <w:r w:rsidRPr="00FB5FF8">
        <w:rPr>
          <w:rFonts w:cs="Times New Roman"/>
        </w:rPr>
        <w:t>请尊重作者的劳动成果，本文及其他相关材料的所有版本均禁止任何形式的售卖、交易等商业行为。希望大家相互监督，保持良性发展</w:t>
      </w:r>
      <w:r w:rsidRPr="00FB5FF8">
        <w:rPr>
          <w:rFonts w:cs="Times New Roman"/>
        </w:rPr>
        <w:t>!</w:t>
      </w:r>
      <w:r w:rsidR="002E13BE">
        <w:rPr>
          <w:rFonts w:cs="Times New Roman"/>
        </w:rPr>
        <w:br w:type="page"/>
      </w:r>
    </w:p>
    <w:p w14:paraId="4BD60F0D" w14:textId="01C43A1A" w:rsidR="00691E03" w:rsidRPr="0028557B" w:rsidRDefault="00857CDE" w:rsidP="00A53FEF">
      <w:pPr>
        <w:ind w:firstLineChars="0" w:firstLine="0"/>
        <w:jc w:val="center"/>
        <w:rPr>
          <w:rFonts w:cs="Times New Roman"/>
          <w:b/>
          <w:bCs/>
          <w:kern w:val="0"/>
          <w:sz w:val="44"/>
          <w:szCs w:val="44"/>
          <w:lang w:val="zh-CN"/>
        </w:rPr>
      </w:pPr>
      <w:r w:rsidRPr="0028557B">
        <w:rPr>
          <w:rFonts w:cs="Times New Roman"/>
          <w:b/>
          <w:bCs/>
          <w:kern w:val="0"/>
          <w:sz w:val="44"/>
          <w:szCs w:val="44"/>
          <w:lang w:val="zh-CN"/>
        </w:rPr>
        <w:lastRenderedPageBreak/>
        <w:t>前</w:t>
      </w:r>
      <w:r w:rsidR="00A53FEF">
        <w:rPr>
          <w:rFonts w:cs="Times New Roman" w:hint="eastAsia"/>
          <w:b/>
          <w:bCs/>
          <w:kern w:val="0"/>
          <w:sz w:val="44"/>
          <w:szCs w:val="44"/>
          <w:lang w:val="zh-CN"/>
        </w:rPr>
        <w:t xml:space="preserve"> </w:t>
      </w:r>
      <w:r w:rsidRPr="0028557B">
        <w:rPr>
          <w:rFonts w:cs="Times New Roman"/>
          <w:b/>
          <w:bCs/>
          <w:kern w:val="0"/>
          <w:sz w:val="44"/>
          <w:szCs w:val="44"/>
          <w:lang w:val="zh-CN"/>
        </w:rPr>
        <w:t>言</w:t>
      </w:r>
    </w:p>
    <w:p w14:paraId="6E0C4FE5" w14:textId="77777777" w:rsidR="00857CDE" w:rsidRPr="00FB5FF8" w:rsidRDefault="00857CDE" w:rsidP="00D342DA">
      <w:pPr>
        <w:ind w:firstLine="480"/>
      </w:pPr>
    </w:p>
    <w:p w14:paraId="6961ECCA" w14:textId="77777777" w:rsidR="00857CDE" w:rsidRPr="00FB5FF8" w:rsidRDefault="00857CDE" w:rsidP="00D342DA">
      <w:pPr>
        <w:ind w:firstLine="480"/>
      </w:pPr>
    </w:p>
    <w:p w14:paraId="6CC5F119" w14:textId="77777777" w:rsidR="00857CDE" w:rsidRPr="00FB5FF8" w:rsidRDefault="00857CDE" w:rsidP="00D342DA">
      <w:pPr>
        <w:ind w:firstLine="480"/>
      </w:pPr>
    </w:p>
    <w:p w14:paraId="00BF459F" w14:textId="77777777" w:rsidR="00857CDE" w:rsidRPr="00FB5FF8" w:rsidRDefault="00857CDE" w:rsidP="00D342DA">
      <w:pPr>
        <w:ind w:firstLine="480"/>
      </w:pPr>
    </w:p>
    <w:p w14:paraId="44DE89DA" w14:textId="77777777" w:rsidR="00857CDE" w:rsidRPr="00FB5FF8" w:rsidRDefault="00857CDE" w:rsidP="00BC3D72">
      <w:pPr>
        <w:ind w:firstLineChars="0" w:firstLine="0"/>
        <w:rPr>
          <w:rFonts w:cs="Times New Roman"/>
          <w:color w:val="000000" w:themeColor="text1"/>
        </w:rPr>
      </w:pPr>
      <w:r w:rsidRPr="00FB5FF8">
        <w:rPr>
          <w:rFonts w:cs="Times New Roman"/>
          <w:color w:val="000000" w:themeColor="text1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2"/>
          <w:lang w:val="zh-CN"/>
        </w:rPr>
        <w:id w:val="-313951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5B46AA" w14:textId="77777777" w:rsidR="00DA0BE9" w:rsidRPr="00442C23" w:rsidRDefault="00DA0BE9" w:rsidP="00DA0BE9">
          <w:pPr>
            <w:pStyle w:val="TOC"/>
            <w:spacing w:before="0" w:line="360" w:lineRule="auto"/>
            <w:jc w:val="center"/>
            <w:rPr>
              <w:rFonts w:ascii="Times New Roman" w:eastAsia="宋体" w:hAnsi="Times New Roman" w:cs="Times New Roman"/>
              <w:b/>
              <w:bCs/>
              <w:color w:val="auto"/>
              <w:sz w:val="44"/>
              <w:szCs w:val="44"/>
            </w:rPr>
          </w:pPr>
          <w:r w:rsidRPr="00442C23">
            <w:rPr>
              <w:rFonts w:ascii="Times New Roman" w:eastAsia="宋体" w:hAnsi="Times New Roman" w:cs="Times New Roman"/>
              <w:b/>
              <w:bCs/>
              <w:color w:val="auto"/>
              <w:sz w:val="44"/>
              <w:szCs w:val="44"/>
              <w:lang w:val="zh-CN"/>
            </w:rPr>
            <w:t>目</w:t>
          </w:r>
          <w:r w:rsidRPr="00442C23">
            <w:rPr>
              <w:rFonts w:ascii="Times New Roman" w:eastAsia="宋体" w:hAnsi="Times New Roman" w:cs="Times New Roman"/>
              <w:b/>
              <w:bCs/>
              <w:color w:val="auto"/>
              <w:sz w:val="44"/>
              <w:szCs w:val="44"/>
              <w:lang w:val="zh-CN"/>
            </w:rPr>
            <w:t xml:space="preserve"> </w:t>
          </w:r>
          <w:r w:rsidRPr="00442C23">
            <w:rPr>
              <w:rFonts w:ascii="Times New Roman" w:eastAsia="宋体" w:hAnsi="Times New Roman" w:cs="Times New Roman"/>
              <w:b/>
              <w:bCs/>
              <w:color w:val="auto"/>
              <w:sz w:val="44"/>
              <w:szCs w:val="44"/>
              <w:lang w:val="zh-CN"/>
            </w:rPr>
            <w:t>录</w:t>
          </w:r>
        </w:p>
        <w:p w14:paraId="50B2BE39" w14:textId="77777777" w:rsidR="00670127" w:rsidRPr="00EC3D56" w:rsidRDefault="00DA0BE9">
          <w:pPr>
            <w:pStyle w:val="TOC1"/>
            <w:rPr>
              <w:rFonts w:asciiTheme="minorHAnsi" w:eastAsiaTheme="minorEastAsia" w:hAnsiTheme="minorHAnsi" w:hint="eastAsia"/>
              <w:b/>
              <w:bCs/>
              <w:noProof/>
              <w:sz w:val="28"/>
              <w:szCs w:val="28"/>
              <w14:ligatures w14:val="standardContextual"/>
            </w:rPr>
          </w:pPr>
          <w:r w:rsidRPr="00FB5FF8">
            <w:rPr>
              <w:rFonts w:cs="Times New Roman"/>
            </w:rPr>
            <w:fldChar w:fldCharType="begin"/>
          </w:r>
          <w:r w:rsidRPr="00FB5FF8">
            <w:rPr>
              <w:rFonts w:cs="Times New Roman"/>
            </w:rPr>
            <w:instrText xml:space="preserve"> TOC \o "1-3" \h \z \u </w:instrText>
          </w:r>
          <w:r w:rsidRPr="00FB5FF8">
            <w:rPr>
              <w:rFonts w:cs="Times New Roman"/>
            </w:rPr>
            <w:fldChar w:fldCharType="separate"/>
          </w:r>
          <w:hyperlink w:anchor="_Toc176879799" w:history="1">
            <w:r w:rsidR="00670127" w:rsidRPr="00EC3D56">
              <w:rPr>
                <w:rStyle w:val="af1"/>
                <w:rFonts w:cs="Times New Roman" w:hint="eastAsia"/>
                <w:b/>
                <w:bCs/>
                <w:noProof/>
                <w:sz w:val="28"/>
                <w:szCs w:val="28"/>
              </w:rPr>
              <w:t>1.</w:t>
            </w:r>
            <w:r w:rsidR="00670127" w:rsidRPr="00EC3D56">
              <w:rPr>
                <w:rFonts w:asciiTheme="minorHAnsi" w:eastAsiaTheme="minorEastAsia" w:hAnsiTheme="minorHAnsi" w:hint="eastAsia"/>
                <w:b/>
                <w:bCs/>
                <w:noProof/>
                <w:sz w:val="28"/>
                <w:szCs w:val="28"/>
                <w14:ligatures w14:val="standardContextual"/>
              </w:rPr>
              <w:tab/>
            </w:r>
            <w:r w:rsidR="00670127" w:rsidRPr="00EC3D56">
              <w:rPr>
                <w:rStyle w:val="af1"/>
                <w:rFonts w:cs="Times New Roman" w:hint="eastAsia"/>
                <w:b/>
                <w:bCs/>
                <w:noProof/>
                <w:sz w:val="28"/>
                <w:szCs w:val="28"/>
              </w:rPr>
              <w:t>Introduction</w:t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tab/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instrText xml:space="preserve"> </w:instrText>
            </w:r>
            <w:r w:rsidR="00670127" w:rsidRPr="00EC3D56">
              <w:rPr>
                <w:b/>
                <w:bCs/>
                <w:noProof/>
                <w:webHidden/>
                <w:sz w:val="28"/>
                <w:szCs w:val="28"/>
              </w:rPr>
              <w:instrText>PAGEREF _Toc176879799 \h</w:instrText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instrText xml:space="preserve"> </w:instrText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70127" w:rsidRPr="00EC3D56">
              <w:rPr>
                <w:b/>
                <w:bCs/>
                <w:noProof/>
                <w:webHidden/>
                <w:sz w:val="28"/>
                <w:szCs w:val="28"/>
              </w:rPr>
              <w:t>1</w:t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88212" w14:textId="3056A40A" w:rsidR="00670127" w:rsidRPr="00EC3D56" w:rsidRDefault="00000000">
          <w:pPr>
            <w:pStyle w:val="TOC1"/>
            <w:rPr>
              <w:rFonts w:asciiTheme="minorHAnsi" w:eastAsiaTheme="minorEastAsia" w:hAnsiTheme="minorHAnsi" w:hint="eastAsia"/>
              <w:b/>
              <w:bCs/>
              <w:noProof/>
              <w:sz w:val="28"/>
              <w:szCs w:val="28"/>
              <w14:ligatures w14:val="standardContextual"/>
            </w:rPr>
          </w:pPr>
          <w:hyperlink w:anchor="_Toc176879800" w:history="1">
            <w:r w:rsidR="00670127" w:rsidRPr="00EC3D56">
              <w:rPr>
                <w:rStyle w:val="af1"/>
                <w:rFonts w:cs="Times New Roman" w:hint="eastAsia"/>
                <w:b/>
                <w:bCs/>
                <w:noProof/>
                <w:sz w:val="28"/>
                <w:szCs w:val="28"/>
              </w:rPr>
              <w:t>2.</w:t>
            </w:r>
            <w:r w:rsidR="00670127" w:rsidRPr="00EC3D56">
              <w:rPr>
                <w:rFonts w:asciiTheme="minorHAnsi" w:eastAsiaTheme="minorEastAsia" w:hAnsiTheme="minorHAnsi" w:hint="eastAsia"/>
                <w:b/>
                <w:bCs/>
                <w:noProof/>
                <w:sz w:val="28"/>
                <w:szCs w:val="28"/>
                <w14:ligatures w14:val="standardContextual"/>
              </w:rPr>
              <w:tab/>
            </w:r>
            <w:r w:rsidR="00670127" w:rsidRPr="00EC3D56">
              <w:rPr>
                <w:rStyle w:val="af1"/>
                <w:rFonts w:cs="Times New Roman" w:hint="eastAsia"/>
                <w:b/>
                <w:bCs/>
                <w:noProof/>
                <w:sz w:val="28"/>
                <w:szCs w:val="28"/>
              </w:rPr>
              <w:t>Mathematical model</w:t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tab/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instrText xml:space="preserve"> </w:instrText>
            </w:r>
            <w:r w:rsidR="00670127" w:rsidRPr="00EC3D56">
              <w:rPr>
                <w:b/>
                <w:bCs/>
                <w:noProof/>
                <w:webHidden/>
                <w:sz w:val="28"/>
                <w:szCs w:val="28"/>
              </w:rPr>
              <w:instrText>PAGEREF _Toc176879800 \h</w:instrText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instrText xml:space="preserve"> </w:instrText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70127" w:rsidRPr="00EC3D56">
              <w:rPr>
                <w:b/>
                <w:bCs/>
                <w:noProof/>
                <w:webHidden/>
                <w:sz w:val="28"/>
                <w:szCs w:val="28"/>
              </w:rPr>
              <w:t>2</w:t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2E5EC" w14:textId="77777777" w:rsidR="00670127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176879801" w:history="1">
            <w:r w:rsidR="00670127" w:rsidRPr="00ED282E">
              <w:rPr>
                <w:rStyle w:val="af1"/>
                <w:rFonts w:cs="Times New Roman" w:hint="eastAsia"/>
                <w:noProof/>
              </w:rPr>
              <w:t>2.1 XXXX</w:t>
            </w:r>
            <w:r w:rsidR="00670127">
              <w:rPr>
                <w:rFonts w:hint="eastAsia"/>
                <w:noProof/>
                <w:webHidden/>
              </w:rPr>
              <w:tab/>
            </w:r>
            <w:r w:rsidR="00670127">
              <w:rPr>
                <w:rFonts w:hint="eastAsia"/>
                <w:noProof/>
                <w:webHidden/>
              </w:rPr>
              <w:fldChar w:fldCharType="begin"/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noProof/>
                <w:webHidden/>
              </w:rPr>
              <w:instrText>PAGEREF _Toc176879801 \h</w:instrText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rFonts w:hint="eastAsia"/>
                <w:noProof/>
                <w:webHidden/>
              </w:rPr>
            </w:r>
            <w:r w:rsidR="00670127">
              <w:rPr>
                <w:rFonts w:hint="eastAsia"/>
                <w:noProof/>
                <w:webHidden/>
              </w:rPr>
              <w:fldChar w:fldCharType="separate"/>
            </w:r>
            <w:r w:rsidR="00670127">
              <w:rPr>
                <w:noProof/>
                <w:webHidden/>
              </w:rPr>
              <w:t>2</w:t>
            </w:r>
            <w:r w:rsidR="0067012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9B7277" w14:textId="77777777" w:rsidR="00670127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176879802" w:history="1">
            <w:r w:rsidR="00670127" w:rsidRPr="00ED282E">
              <w:rPr>
                <w:rStyle w:val="af1"/>
                <w:rFonts w:cs="Times New Roman" w:hint="eastAsia"/>
                <w:noProof/>
              </w:rPr>
              <w:t>2.2 XXXXXX</w:t>
            </w:r>
            <w:r w:rsidR="00670127">
              <w:rPr>
                <w:rFonts w:hint="eastAsia"/>
                <w:noProof/>
                <w:webHidden/>
              </w:rPr>
              <w:tab/>
            </w:r>
            <w:r w:rsidR="00670127">
              <w:rPr>
                <w:rFonts w:hint="eastAsia"/>
                <w:noProof/>
                <w:webHidden/>
              </w:rPr>
              <w:fldChar w:fldCharType="begin"/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noProof/>
                <w:webHidden/>
              </w:rPr>
              <w:instrText>PAGEREF _Toc176879802 \h</w:instrText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rFonts w:hint="eastAsia"/>
                <w:noProof/>
                <w:webHidden/>
              </w:rPr>
            </w:r>
            <w:r w:rsidR="00670127">
              <w:rPr>
                <w:rFonts w:hint="eastAsia"/>
                <w:noProof/>
                <w:webHidden/>
              </w:rPr>
              <w:fldChar w:fldCharType="separate"/>
            </w:r>
            <w:r w:rsidR="00670127">
              <w:rPr>
                <w:noProof/>
                <w:webHidden/>
              </w:rPr>
              <w:t>2</w:t>
            </w:r>
            <w:r w:rsidR="0067012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831001" w14:textId="77777777" w:rsidR="00670127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176879803" w:history="1">
            <w:r w:rsidR="00670127" w:rsidRPr="00ED282E">
              <w:rPr>
                <w:rStyle w:val="af1"/>
                <w:rFonts w:cs="Times New Roman" w:hint="eastAsia"/>
                <w:noProof/>
              </w:rPr>
              <w:t>2.3 XXXXXX</w:t>
            </w:r>
            <w:r w:rsidR="00670127">
              <w:rPr>
                <w:rFonts w:hint="eastAsia"/>
                <w:noProof/>
                <w:webHidden/>
              </w:rPr>
              <w:tab/>
            </w:r>
            <w:r w:rsidR="00670127">
              <w:rPr>
                <w:rFonts w:hint="eastAsia"/>
                <w:noProof/>
                <w:webHidden/>
              </w:rPr>
              <w:fldChar w:fldCharType="begin"/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noProof/>
                <w:webHidden/>
              </w:rPr>
              <w:instrText>PAGEREF _Toc176879803 \h</w:instrText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rFonts w:hint="eastAsia"/>
                <w:noProof/>
                <w:webHidden/>
              </w:rPr>
            </w:r>
            <w:r w:rsidR="00670127">
              <w:rPr>
                <w:rFonts w:hint="eastAsia"/>
                <w:noProof/>
                <w:webHidden/>
              </w:rPr>
              <w:fldChar w:fldCharType="separate"/>
            </w:r>
            <w:r w:rsidR="00670127">
              <w:rPr>
                <w:noProof/>
                <w:webHidden/>
              </w:rPr>
              <w:t>2</w:t>
            </w:r>
            <w:r w:rsidR="0067012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09C8DD" w14:textId="77777777" w:rsidR="00670127" w:rsidRPr="00EC3D56" w:rsidRDefault="00000000">
          <w:pPr>
            <w:pStyle w:val="TOC1"/>
            <w:rPr>
              <w:rFonts w:asciiTheme="minorHAnsi" w:eastAsiaTheme="minorEastAsia" w:hAnsiTheme="minorHAnsi" w:hint="eastAsia"/>
              <w:b/>
              <w:bCs/>
              <w:noProof/>
              <w:sz w:val="28"/>
              <w:szCs w:val="28"/>
              <w14:ligatures w14:val="standardContextual"/>
            </w:rPr>
          </w:pPr>
          <w:hyperlink w:anchor="_Toc176879804" w:history="1">
            <w:r w:rsidR="00670127" w:rsidRPr="00EC3D56">
              <w:rPr>
                <w:rStyle w:val="af1"/>
                <w:rFonts w:cs="Times New Roman" w:hint="eastAsia"/>
                <w:b/>
                <w:bCs/>
                <w:noProof/>
                <w:sz w:val="28"/>
                <w:szCs w:val="28"/>
              </w:rPr>
              <w:t>3.</w:t>
            </w:r>
            <w:r w:rsidR="00670127" w:rsidRPr="00EC3D56">
              <w:rPr>
                <w:rFonts w:asciiTheme="minorHAnsi" w:eastAsiaTheme="minorEastAsia" w:hAnsiTheme="minorHAnsi" w:hint="eastAsia"/>
                <w:b/>
                <w:bCs/>
                <w:noProof/>
                <w:sz w:val="28"/>
                <w:szCs w:val="28"/>
                <w14:ligatures w14:val="standardContextual"/>
              </w:rPr>
              <w:tab/>
            </w:r>
            <w:r w:rsidR="00670127" w:rsidRPr="00EC3D56">
              <w:rPr>
                <w:rStyle w:val="af1"/>
                <w:rFonts w:cs="Times New Roman" w:hint="eastAsia"/>
                <w:b/>
                <w:bCs/>
                <w:noProof/>
                <w:sz w:val="28"/>
                <w:szCs w:val="28"/>
              </w:rPr>
              <w:t>Results and discussion</w:t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tab/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instrText xml:space="preserve"> </w:instrText>
            </w:r>
            <w:r w:rsidR="00670127" w:rsidRPr="00EC3D56">
              <w:rPr>
                <w:b/>
                <w:bCs/>
                <w:noProof/>
                <w:webHidden/>
                <w:sz w:val="28"/>
                <w:szCs w:val="28"/>
              </w:rPr>
              <w:instrText>PAGEREF _Toc176879804 \h</w:instrText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instrText xml:space="preserve"> </w:instrText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70127" w:rsidRPr="00EC3D56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B793D" w14:textId="77777777" w:rsidR="00670127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176879805" w:history="1">
            <w:r w:rsidR="00670127" w:rsidRPr="00ED282E">
              <w:rPr>
                <w:rStyle w:val="af1"/>
                <w:rFonts w:cs="Times New Roman" w:hint="eastAsia"/>
                <w:noProof/>
              </w:rPr>
              <w:t>3.1 XXXXXXXX</w:t>
            </w:r>
            <w:r w:rsidR="00670127">
              <w:rPr>
                <w:rFonts w:hint="eastAsia"/>
                <w:noProof/>
                <w:webHidden/>
              </w:rPr>
              <w:tab/>
            </w:r>
            <w:r w:rsidR="00670127">
              <w:rPr>
                <w:rFonts w:hint="eastAsia"/>
                <w:noProof/>
                <w:webHidden/>
              </w:rPr>
              <w:fldChar w:fldCharType="begin"/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noProof/>
                <w:webHidden/>
              </w:rPr>
              <w:instrText>PAGEREF _Toc176879805 \h</w:instrText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rFonts w:hint="eastAsia"/>
                <w:noProof/>
                <w:webHidden/>
              </w:rPr>
            </w:r>
            <w:r w:rsidR="00670127">
              <w:rPr>
                <w:rFonts w:hint="eastAsia"/>
                <w:noProof/>
                <w:webHidden/>
              </w:rPr>
              <w:fldChar w:fldCharType="separate"/>
            </w:r>
            <w:r w:rsidR="00670127">
              <w:rPr>
                <w:noProof/>
                <w:webHidden/>
              </w:rPr>
              <w:t>4</w:t>
            </w:r>
            <w:r w:rsidR="0067012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16E06B" w14:textId="77777777" w:rsidR="00670127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176879806" w:history="1">
            <w:r w:rsidR="00670127" w:rsidRPr="00ED282E">
              <w:rPr>
                <w:rStyle w:val="af1"/>
                <w:rFonts w:cs="Times New Roman" w:hint="eastAsia"/>
                <w:noProof/>
              </w:rPr>
              <w:t>3.1.1 XXXXX</w:t>
            </w:r>
            <w:r w:rsidR="00670127">
              <w:rPr>
                <w:rFonts w:hint="eastAsia"/>
                <w:noProof/>
                <w:webHidden/>
              </w:rPr>
              <w:tab/>
            </w:r>
            <w:r w:rsidR="00670127">
              <w:rPr>
                <w:rFonts w:hint="eastAsia"/>
                <w:noProof/>
                <w:webHidden/>
              </w:rPr>
              <w:fldChar w:fldCharType="begin"/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noProof/>
                <w:webHidden/>
              </w:rPr>
              <w:instrText>PAGEREF _Toc176879806 \h</w:instrText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rFonts w:hint="eastAsia"/>
                <w:noProof/>
                <w:webHidden/>
              </w:rPr>
            </w:r>
            <w:r w:rsidR="00670127">
              <w:rPr>
                <w:rFonts w:hint="eastAsia"/>
                <w:noProof/>
                <w:webHidden/>
              </w:rPr>
              <w:fldChar w:fldCharType="separate"/>
            </w:r>
            <w:r w:rsidR="00670127">
              <w:rPr>
                <w:noProof/>
                <w:webHidden/>
              </w:rPr>
              <w:t>4</w:t>
            </w:r>
            <w:r w:rsidR="0067012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AC38BF" w14:textId="77777777" w:rsidR="00670127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176879807" w:history="1">
            <w:r w:rsidR="00670127" w:rsidRPr="00ED282E">
              <w:rPr>
                <w:rStyle w:val="af1"/>
                <w:rFonts w:cs="Times New Roman" w:hint="eastAsia"/>
                <w:noProof/>
              </w:rPr>
              <w:t>3.1.2 XXXXX</w:t>
            </w:r>
            <w:r w:rsidR="00670127">
              <w:rPr>
                <w:rFonts w:hint="eastAsia"/>
                <w:noProof/>
                <w:webHidden/>
              </w:rPr>
              <w:tab/>
            </w:r>
            <w:r w:rsidR="00670127">
              <w:rPr>
                <w:rFonts w:hint="eastAsia"/>
                <w:noProof/>
                <w:webHidden/>
              </w:rPr>
              <w:fldChar w:fldCharType="begin"/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noProof/>
                <w:webHidden/>
              </w:rPr>
              <w:instrText>PAGEREF _Toc176879807 \h</w:instrText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rFonts w:hint="eastAsia"/>
                <w:noProof/>
                <w:webHidden/>
              </w:rPr>
            </w:r>
            <w:r w:rsidR="00670127">
              <w:rPr>
                <w:rFonts w:hint="eastAsia"/>
                <w:noProof/>
                <w:webHidden/>
              </w:rPr>
              <w:fldChar w:fldCharType="separate"/>
            </w:r>
            <w:r w:rsidR="00670127">
              <w:rPr>
                <w:noProof/>
                <w:webHidden/>
              </w:rPr>
              <w:t>4</w:t>
            </w:r>
            <w:r w:rsidR="0067012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09C2FE" w14:textId="77777777" w:rsidR="00670127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176879808" w:history="1">
            <w:r w:rsidR="00670127" w:rsidRPr="00ED282E">
              <w:rPr>
                <w:rStyle w:val="af1"/>
                <w:rFonts w:cs="Times New Roman" w:hint="eastAsia"/>
                <w:noProof/>
              </w:rPr>
              <w:t>3.1.3 XXXXX</w:t>
            </w:r>
            <w:r w:rsidR="00670127">
              <w:rPr>
                <w:rFonts w:hint="eastAsia"/>
                <w:noProof/>
                <w:webHidden/>
              </w:rPr>
              <w:tab/>
            </w:r>
            <w:r w:rsidR="00670127">
              <w:rPr>
                <w:rFonts w:hint="eastAsia"/>
                <w:noProof/>
                <w:webHidden/>
              </w:rPr>
              <w:fldChar w:fldCharType="begin"/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noProof/>
                <w:webHidden/>
              </w:rPr>
              <w:instrText>PAGEREF _Toc176879808 \h</w:instrText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rFonts w:hint="eastAsia"/>
                <w:noProof/>
                <w:webHidden/>
              </w:rPr>
            </w:r>
            <w:r w:rsidR="00670127">
              <w:rPr>
                <w:rFonts w:hint="eastAsia"/>
                <w:noProof/>
                <w:webHidden/>
              </w:rPr>
              <w:fldChar w:fldCharType="separate"/>
            </w:r>
            <w:r w:rsidR="00670127">
              <w:rPr>
                <w:noProof/>
                <w:webHidden/>
              </w:rPr>
              <w:t>4</w:t>
            </w:r>
            <w:r w:rsidR="0067012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8A4851" w14:textId="77777777" w:rsidR="00670127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176879809" w:history="1">
            <w:r w:rsidR="00670127" w:rsidRPr="00ED282E">
              <w:rPr>
                <w:rStyle w:val="af1"/>
                <w:rFonts w:cs="Times New Roman" w:hint="eastAsia"/>
                <w:noProof/>
              </w:rPr>
              <w:t>3.2 XXXXXXXX</w:t>
            </w:r>
            <w:r w:rsidR="00670127">
              <w:rPr>
                <w:rFonts w:hint="eastAsia"/>
                <w:noProof/>
                <w:webHidden/>
              </w:rPr>
              <w:tab/>
            </w:r>
            <w:r w:rsidR="00670127">
              <w:rPr>
                <w:rFonts w:hint="eastAsia"/>
                <w:noProof/>
                <w:webHidden/>
              </w:rPr>
              <w:fldChar w:fldCharType="begin"/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noProof/>
                <w:webHidden/>
              </w:rPr>
              <w:instrText>PAGEREF _Toc176879809 \h</w:instrText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rFonts w:hint="eastAsia"/>
                <w:noProof/>
                <w:webHidden/>
              </w:rPr>
            </w:r>
            <w:r w:rsidR="00670127">
              <w:rPr>
                <w:rFonts w:hint="eastAsia"/>
                <w:noProof/>
                <w:webHidden/>
              </w:rPr>
              <w:fldChar w:fldCharType="separate"/>
            </w:r>
            <w:r w:rsidR="00670127">
              <w:rPr>
                <w:noProof/>
                <w:webHidden/>
              </w:rPr>
              <w:t>4</w:t>
            </w:r>
            <w:r w:rsidR="0067012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050E31" w14:textId="77777777" w:rsidR="00670127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176879810" w:history="1">
            <w:r w:rsidR="00670127" w:rsidRPr="00ED282E">
              <w:rPr>
                <w:rStyle w:val="af1"/>
                <w:rFonts w:cs="Times New Roman" w:hint="eastAsia"/>
                <w:noProof/>
              </w:rPr>
              <w:t>3.2.1 XXXXX</w:t>
            </w:r>
            <w:r w:rsidR="00670127">
              <w:rPr>
                <w:rFonts w:hint="eastAsia"/>
                <w:noProof/>
                <w:webHidden/>
              </w:rPr>
              <w:tab/>
            </w:r>
            <w:r w:rsidR="00670127">
              <w:rPr>
                <w:rFonts w:hint="eastAsia"/>
                <w:noProof/>
                <w:webHidden/>
              </w:rPr>
              <w:fldChar w:fldCharType="begin"/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noProof/>
                <w:webHidden/>
              </w:rPr>
              <w:instrText>PAGEREF _Toc176879810 \h</w:instrText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rFonts w:hint="eastAsia"/>
                <w:noProof/>
                <w:webHidden/>
              </w:rPr>
            </w:r>
            <w:r w:rsidR="00670127">
              <w:rPr>
                <w:rFonts w:hint="eastAsia"/>
                <w:noProof/>
                <w:webHidden/>
              </w:rPr>
              <w:fldChar w:fldCharType="separate"/>
            </w:r>
            <w:r w:rsidR="00670127">
              <w:rPr>
                <w:noProof/>
                <w:webHidden/>
              </w:rPr>
              <w:t>4</w:t>
            </w:r>
            <w:r w:rsidR="0067012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FE28DD" w14:textId="77777777" w:rsidR="00670127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176879811" w:history="1">
            <w:r w:rsidR="00670127" w:rsidRPr="00ED282E">
              <w:rPr>
                <w:rStyle w:val="af1"/>
                <w:rFonts w:cs="Times New Roman" w:hint="eastAsia"/>
                <w:noProof/>
              </w:rPr>
              <w:t>3.2.2 XXXXX</w:t>
            </w:r>
            <w:r w:rsidR="00670127">
              <w:rPr>
                <w:rFonts w:hint="eastAsia"/>
                <w:noProof/>
                <w:webHidden/>
              </w:rPr>
              <w:tab/>
            </w:r>
            <w:r w:rsidR="00670127">
              <w:rPr>
                <w:rFonts w:hint="eastAsia"/>
                <w:noProof/>
                <w:webHidden/>
              </w:rPr>
              <w:fldChar w:fldCharType="begin"/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noProof/>
                <w:webHidden/>
              </w:rPr>
              <w:instrText>PAGEREF _Toc176879811 \h</w:instrText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rFonts w:hint="eastAsia"/>
                <w:noProof/>
                <w:webHidden/>
              </w:rPr>
            </w:r>
            <w:r w:rsidR="00670127">
              <w:rPr>
                <w:rFonts w:hint="eastAsia"/>
                <w:noProof/>
                <w:webHidden/>
              </w:rPr>
              <w:fldChar w:fldCharType="separate"/>
            </w:r>
            <w:r w:rsidR="00670127">
              <w:rPr>
                <w:noProof/>
                <w:webHidden/>
              </w:rPr>
              <w:t>4</w:t>
            </w:r>
            <w:r w:rsidR="0067012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727D5F" w14:textId="77777777" w:rsidR="00670127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176879812" w:history="1">
            <w:r w:rsidR="00670127" w:rsidRPr="00ED282E">
              <w:rPr>
                <w:rStyle w:val="af1"/>
                <w:rFonts w:cs="Times New Roman" w:hint="eastAsia"/>
                <w:noProof/>
              </w:rPr>
              <w:t>3.2.3 XXXXX</w:t>
            </w:r>
            <w:r w:rsidR="00670127">
              <w:rPr>
                <w:rFonts w:hint="eastAsia"/>
                <w:noProof/>
                <w:webHidden/>
              </w:rPr>
              <w:tab/>
            </w:r>
            <w:r w:rsidR="00670127">
              <w:rPr>
                <w:rFonts w:hint="eastAsia"/>
                <w:noProof/>
                <w:webHidden/>
              </w:rPr>
              <w:fldChar w:fldCharType="begin"/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noProof/>
                <w:webHidden/>
              </w:rPr>
              <w:instrText>PAGEREF _Toc176879812 \h</w:instrText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rFonts w:hint="eastAsia"/>
                <w:noProof/>
                <w:webHidden/>
              </w:rPr>
            </w:r>
            <w:r w:rsidR="00670127">
              <w:rPr>
                <w:rFonts w:hint="eastAsia"/>
                <w:noProof/>
                <w:webHidden/>
              </w:rPr>
              <w:fldChar w:fldCharType="separate"/>
            </w:r>
            <w:r w:rsidR="00670127">
              <w:rPr>
                <w:noProof/>
                <w:webHidden/>
              </w:rPr>
              <w:t>4</w:t>
            </w:r>
            <w:r w:rsidR="0067012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408592" w14:textId="77777777" w:rsidR="00670127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176879813" w:history="1">
            <w:r w:rsidR="00670127" w:rsidRPr="00ED282E">
              <w:rPr>
                <w:rStyle w:val="af1"/>
                <w:rFonts w:cs="Times New Roman" w:hint="eastAsia"/>
                <w:noProof/>
              </w:rPr>
              <w:t>3.3 XXXXXXXX</w:t>
            </w:r>
            <w:r w:rsidR="00670127">
              <w:rPr>
                <w:rFonts w:hint="eastAsia"/>
                <w:noProof/>
                <w:webHidden/>
              </w:rPr>
              <w:tab/>
            </w:r>
            <w:r w:rsidR="00670127">
              <w:rPr>
                <w:rFonts w:hint="eastAsia"/>
                <w:noProof/>
                <w:webHidden/>
              </w:rPr>
              <w:fldChar w:fldCharType="begin"/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noProof/>
                <w:webHidden/>
              </w:rPr>
              <w:instrText>PAGEREF _Toc176879813 \h</w:instrText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rFonts w:hint="eastAsia"/>
                <w:noProof/>
                <w:webHidden/>
              </w:rPr>
            </w:r>
            <w:r w:rsidR="00670127">
              <w:rPr>
                <w:rFonts w:hint="eastAsia"/>
                <w:noProof/>
                <w:webHidden/>
              </w:rPr>
              <w:fldChar w:fldCharType="separate"/>
            </w:r>
            <w:r w:rsidR="00670127">
              <w:rPr>
                <w:noProof/>
                <w:webHidden/>
              </w:rPr>
              <w:t>4</w:t>
            </w:r>
            <w:r w:rsidR="0067012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5106A2" w14:textId="77777777" w:rsidR="00670127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176879814" w:history="1">
            <w:r w:rsidR="00670127" w:rsidRPr="00ED282E">
              <w:rPr>
                <w:rStyle w:val="af1"/>
                <w:rFonts w:cs="Times New Roman" w:hint="eastAsia"/>
                <w:noProof/>
              </w:rPr>
              <w:t>3.3.1 XXXXX</w:t>
            </w:r>
            <w:r w:rsidR="00670127">
              <w:rPr>
                <w:rFonts w:hint="eastAsia"/>
                <w:noProof/>
                <w:webHidden/>
              </w:rPr>
              <w:tab/>
            </w:r>
            <w:r w:rsidR="00670127">
              <w:rPr>
                <w:rFonts w:hint="eastAsia"/>
                <w:noProof/>
                <w:webHidden/>
              </w:rPr>
              <w:fldChar w:fldCharType="begin"/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noProof/>
                <w:webHidden/>
              </w:rPr>
              <w:instrText>PAGEREF _Toc176879814 \h</w:instrText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rFonts w:hint="eastAsia"/>
                <w:noProof/>
                <w:webHidden/>
              </w:rPr>
            </w:r>
            <w:r w:rsidR="00670127">
              <w:rPr>
                <w:rFonts w:hint="eastAsia"/>
                <w:noProof/>
                <w:webHidden/>
              </w:rPr>
              <w:fldChar w:fldCharType="separate"/>
            </w:r>
            <w:r w:rsidR="00670127">
              <w:rPr>
                <w:noProof/>
                <w:webHidden/>
              </w:rPr>
              <w:t>4</w:t>
            </w:r>
            <w:r w:rsidR="0067012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785176" w14:textId="77777777" w:rsidR="00670127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176879815" w:history="1">
            <w:r w:rsidR="00670127" w:rsidRPr="00ED282E">
              <w:rPr>
                <w:rStyle w:val="af1"/>
                <w:rFonts w:cs="Times New Roman" w:hint="eastAsia"/>
                <w:noProof/>
              </w:rPr>
              <w:t>3.3.2 XXXXX</w:t>
            </w:r>
            <w:r w:rsidR="00670127">
              <w:rPr>
                <w:rFonts w:hint="eastAsia"/>
                <w:noProof/>
                <w:webHidden/>
              </w:rPr>
              <w:tab/>
            </w:r>
            <w:r w:rsidR="00670127">
              <w:rPr>
                <w:rFonts w:hint="eastAsia"/>
                <w:noProof/>
                <w:webHidden/>
              </w:rPr>
              <w:fldChar w:fldCharType="begin"/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noProof/>
                <w:webHidden/>
              </w:rPr>
              <w:instrText>PAGEREF _Toc176879815 \h</w:instrText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rFonts w:hint="eastAsia"/>
                <w:noProof/>
                <w:webHidden/>
              </w:rPr>
            </w:r>
            <w:r w:rsidR="00670127">
              <w:rPr>
                <w:rFonts w:hint="eastAsia"/>
                <w:noProof/>
                <w:webHidden/>
              </w:rPr>
              <w:fldChar w:fldCharType="separate"/>
            </w:r>
            <w:r w:rsidR="00670127">
              <w:rPr>
                <w:noProof/>
                <w:webHidden/>
              </w:rPr>
              <w:t>4</w:t>
            </w:r>
            <w:r w:rsidR="0067012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DA0931" w14:textId="77777777" w:rsidR="00670127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176879816" w:history="1">
            <w:r w:rsidR="00670127" w:rsidRPr="00ED282E">
              <w:rPr>
                <w:rStyle w:val="af1"/>
                <w:rFonts w:cs="Times New Roman" w:hint="eastAsia"/>
                <w:noProof/>
              </w:rPr>
              <w:t>3.3.3 XXXXX</w:t>
            </w:r>
            <w:r w:rsidR="00670127">
              <w:rPr>
                <w:rFonts w:hint="eastAsia"/>
                <w:noProof/>
                <w:webHidden/>
              </w:rPr>
              <w:tab/>
            </w:r>
            <w:r w:rsidR="00670127">
              <w:rPr>
                <w:rFonts w:hint="eastAsia"/>
                <w:noProof/>
                <w:webHidden/>
              </w:rPr>
              <w:fldChar w:fldCharType="begin"/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noProof/>
                <w:webHidden/>
              </w:rPr>
              <w:instrText>PAGEREF _Toc176879816 \h</w:instrText>
            </w:r>
            <w:r w:rsidR="00670127">
              <w:rPr>
                <w:rFonts w:hint="eastAsia"/>
                <w:noProof/>
                <w:webHidden/>
              </w:rPr>
              <w:instrText xml:space="preserve"> </w:instrText>
            </w:r>
            <w:r w:rsidR="00670127">
              <w:rPr>
                <w:rFonts w:hint="eastAsia"/>
                <w:noProof/>
                <w:webHidden/>
              </w:rPr>
            </w:r>
            <w:r w:rsidR="00670127">
              <w:rPr>
                <w:rFonts w:hint="eastAsia"/>
                <w:noProof/>
                <w:webHidden/>
              </w:rPr>
              <w:fldChar w:fldCharType="separate"/>
            </w:r>
            <w:r w:rsidR="00670127">
              <w:rPr>
                <w:noProof/>
                <w:webHidden/>
              </w:rPr>
              <w:t>4</w:t>
            </w:r>
            <w:r w:rsidR="0067012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9F50CE" w14:textId="77777777" w:rsidR="00670127" w:rsidRPr="00EC3D56" w:rsidRDefault="00000000">
          <w:pPr>
            <w:pStyle w:val="TOC1"/>
            <w:rPr>
              <w:rFonts w:asciiTheme="minorHAnsi" w:eastAsiaTheme="minorEastAsia" w:hAnsiTheme="minorHAnsi" w:hint="eastAsia"/>
              <w:b/>
              <w:bCs/>
              <w:noProof/>
              <w:sz w:val="28"/>
              <w:szCs w:val="28"/>
              <w14:ligatures w14:val="standardContextual"/>
            </w:rPr>
          </w:pPr>
          <w:hyperlink w:anchor="_Toc176879817" w:history="1">
            <w:r w:rsidR="00670127" w:rsidRPr="00EC3D56">
              <w:rPr>
                <w:rStyle w:val="af1"/>
                <w:rFonts w:cs="Times New Roman" w:hint="eastAsia"/>
                <w:b/>
                <w:bCs/>
                <w:noProof/>
                <w:sz w:val="28"/>
                <w:szCs w:val="28"/>
              </w:rPr>
              <w:t>4.</w:t>
            </w:r>
            <w:r w:rsidR="00670127" w:rsidRPr="00EC3D56">
              <w:rPr>
                <w:rFonts w:asciiTheme="minorHAnsi" w:eastAsiaTheme="minorEastAsia" w:hAnsiTheme="minorHAnsi" w:hint="eastAsia"/>
                <w:b/>
                <w:bCs/>
                <w:noProof/>
                <w:sz w:val="28"/>
                <w:szCs w:val="28"/>
                <w14:ligatures w14:val="standardContextual"/>
              </w:rPr>
              <w:tab/>
            </w:r>
            <w:r w:rsidR="00670127" w:rsidRPr="00EC3D56">
              <w:rPr>
                <w:rStyle w:val="af1"/>
                <w:rFonts w:cs="Times New Roman" w:hint="eastAsia"/>
                <w:b/>
                <w:bCs/>
                <w:noProof/>
                <w:sz w:val="28"/>
                <w:szCs w:val="28"/>
              </w:rPr>
              <w:t>Conclusion</w:t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tab/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instrText xml:space="preserve"> </w:instrText>
            </w:r>
            <w:r w:rsidR="00670127" w:rsidRPr="00EC3D56">
              <w:rPr>
                <w:b/>
                <w:bCs/>
                <w:noProof/>
                <w:webHidden/>
                <w:sz w:val="28"/>
                <w:szCs w:val="28"/>
              </w:rPr>
              <w:instrText>PAGEREF _Toc176879817 \h</w:instrText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instrText xml:space="preserve"> </w:instrText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70127" w:rsidRPr="00EC3D56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BA48F" w14:textId="77777777" w:rsidR="00670127" w:rsidRPr="00EC3D56" w:rsidRDefault="00000000">
          <w:pPr>
            <w:pStyle w:val="TOC1"/>
            <w:rPr>
              <w:rFonts w:asciiTheme="minorHAnsi" w:eastAsiaTheme="minorEastAsia" w:hAnsiTheme="minorHAnsi" w:hint="eastAsia"/>
              <w:b/>
              <w:bCs/>
              <w:noProof/>
              <w:sz w:val="28"/>
              <w:szCs w:val="28"/>
              <w14:ligatures w14:val="standardContextual"/>
            </w:rPr>
          </w:pPr>
          <w:hyperlink w:anchor="_Toc176879818" w:history="1">
            <w:r w:rsidR="00670127" w:rsidRPr="00EC3D56">
              <w:rPr>
                <w:rStyle w:val="af1"/>
                <w:rFonts w:cs="Times New Roman" w:hint="eastAsia"/>
                <w:b/>
                <w:bCs/>
                <w:noProof/>
                <w:sz w:val="28"/>
                <w:szCs w:val="28"/>
              </w:rPr>
              <w:t>Reference</w:t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tab/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instrText xml:space="preserve"> </w:instrText>
            </w:r>
            <w:r w:rsidR="00670127" w:rsidRPr="00EC3D56">
              <w:rPr>
                <w:b/>
                <w:bCs/>
                <w:noProof/>
                <w:webHidden/>
                <w:sz w:val="28"/>
                <w:szCs w:val="28"/>
              </w:rPr>
              <w:instrText>PAGEREF _Toc176879818 \h</w:instrText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instrText xml:space="preserve"> </w:instrText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70127" w:rsidRPr="00EC3D56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="00670127" w:rsidRPr="00EC3D56">
              <w:rPr>
                <w:rFonts w:hint="eastAsia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4E4DB" w14:textId="77777777" w:rsidR="00DA0BE9" w:rsidRPr="00FB5FF8" w:rsidRDefault="00DA0BE9">
          <w:pPr>
            <w:ind w:firstLine="482"/>
            <w:rPr>
              <w:rFonts w:cs="Times New Roman"/>
            </w:rPr>
          </w:pPr>
          <w:r w:rsidRPr="00FB5FF8">
            <w:rPr>
              <w:rFonts w:cs="Times New Roman"/>
              <w:b/>
              <w:bCs/>
              <w:lang w:val="zh-CN"/>
            </w:rPr>
            <w:fldChar w:fldCharType="end"/>
          </w:r>
        </w:p>
      </w:sdtContent>
    </w:sdt>
    <w:p w14:paraId="589C7668" w14:textId="77777777" w:rsidR="00BD7A14" w:rsidRPr="00FB5FF8" w:rsidRDefault="00BD7A14" w:rsidP="00DA0BE9">
      <w:pPr>
        <w:ind w:firstLine="480"/>
        <w:rPr>
          <w:rFonts w:cs="Times New Roman"/>
        </w:rPr>
      </w:pPr>
    </w:p>
    <w:p w14:paraId="05774D40" w14:textId="77777777" w:rsidR="006558BF" w:rsidRPr="00FB5FF8" w:rsidRDefault="006558BF" w:rsidP="00DA0BE9">
      <w:pPr>
        <w:ind w:firstLine="480"/>
        <w:rPr>
          <w:rFonts w:cs="Times New Roman"/>
        </w:rPr>
      </w:pPr>
    </w:p>
    <w:p w14:paraId="4CDB3F14" w14:textId="77777777" w:rsidR="006558BF" w:rsidRPr="00FB5FF8" w:rsidRDefault="006558BF" w:rsidP="00DA0BE9">
      <w:pPr>
        <w:ind w:firstLine="480"/>
        <w:rPr>
          <w:rFonts w:cs="Times New Roman"/>
          <w:color w:val="000000" w:themeColor="text1"/>
        </w:rPr>
      </w:pPr>
    </w:p>
    <w:p w14:paraId="120FD043" w14:textId="77777777" w:rsidR="00691E03" w:rsidRPr="00FB5FF8" w:rsidRDefault="00691E03" w:rsidP="00BC3D72">
      <w:pPr>
        <w:ind w:firstLineChars="0" w:firstLine="0"/>
        <w:rPr>
          <w:rFonts w:cs="Times New Roman"/>
          <w:color w:val="000000" w:themeColor="text1"/>
        </w:rPr>
      </w:pPr>
    </w:p>
    <w:p w14:paraId="03B566B2" w14:textId="77777777" w:rsidR="00BD7A14" w:rsidRPr="00FB5FF8" w:rsidRDefault="00BD7A14" w:rsidP="00BC3D72">
      <w:pPr>
        <w:ind w:firstLineChars="0" w:firstLine="0"/>
        <w:rPr>
          <w:rFonts w:cs="Times New Roman"/>
          <w:color w:val="000000" w:themeColor="text1"/>
        </w:rPr>
        <w:sectPr w:rsidR="00BD7A14" w:rsidRPr="00FB5FF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13171A9" w14:textId="77777777" w:rsidR="00997F1E" w:rsidRPr="00FB5FF8" w:rsidRDefault="006A32A8" w:rsidP="005B6BB8">
      <w:pPr>
        <w:pStyle w:val="1"/>
        <w:numPr>
          <w:ilvl w:val="0"/>
          <w:numId w:val="10"/>
        </w:numPr>
        <w:rPr>
          <w:rFonts w:cs="Times New Roman"/>
        </w:rPr>
      </w:pPr>
      <w:bookmarkStart w:id="0" w:name="_Toc176879799"/>
      <w:r w:rsidRPr="00FB5FF8">
        <w:rPr>
          <w:rFonts w:cs="Times New Roman"/>
        </w:rPr>
        <w:lastRenderedPageBreak/>
        <w:t>Introduction</w:t>
      </w:r>
      <w:bookmarkEnd w:id="0"/>
      <w:r w:rsidR="00E55F63" w:rsidRPr="00FB5FF8">
        <w:rPr>
          <w:rFonts w:cs="Times New Roman"/>
        </w:rPr>
        <w:t xml:space="preserve"> </w:t>
      </w:r>
    </w:p>
    <w:p w14:paraId="40E246AC" w14:textId="77777777" w:rsidR="005815D1" w:rsidRPr="00FB5FF8" w:rsidRDefault="005815D1" w:rsidP="00933E9B">
      <w:pPr>
        <w:ind w:firstLine="482"/>
        <w:rPr>
          <w:rFonts w:cs="Times New Roman"/>
          <w:b/>
          <w:bCs/>
          <w:szCs w:val="24"/>
        </w:rPr>
      </w:pPr>
      <w:r w:rsidRPr="00FB5FF8">
        <w:rPr>
          <w:rFonts w:cs="Times New Roman"/>
          <w:b/>
          <w:bCs/>
          <w:szCs w:val="24"/>
          <w:highlight w:val="yellow"/>
        </w:rPr>
        <w:t>这一部分是你的引言部分的内容，引言部分主要包括三大方面的内容</w:t>
      </w:r>
    </w:p>
    <w:p w14:paraId="43BE0C00" w14:textId="77777777" w:rsidR="005815D1" w:rsidRPr="00FB5FF8" w:rsidRDefault="005815D1" w:rsidP="005815D1">
      <w:pPr>
        <w:ind w:firstLine="480"/>
        <w:rPr>
          <w:rFonts w:cs="Times New Roman"/>
          <w:color w:val="FF0000"/>
        </w:rPr>
      </w:pPr>
      <w:r w:rsidRPr="00FB5FF8">
        <w:rPr>
          <w:rFonts w:cs="Times New Roman"/>
          <w:color w:val="FF0000"/>
        </w:rPr>
        <w:t xml:space="preserve">1. </w:t>
      </w:r>
      <w:r w:rsidRPr="00FB5FF8">
        <w:rPr>
          <w:rFonts w:cs="Times New Roman"/>
          <w:color w:val="FF0000"/>
        </w:rPr>
        <w:t>文章的研究背景</w:t>
      </w:r>
    </w:p>
    <w:p w14:paraId="6CDF3BD5" w14:textId="77777777" w:rsidR="005815D1" w:rsidRPr="00FB5FF8" w:rsidRDefault="005815D1" w:rsidP="005815D1">
      <w:pPr>
        <w:ind w:firstLine="480"/>
        <w:rPr>
          <w:rFonts w:cs="Times New Roman"/>
          <w:color w:val="FF0000"/>
        </w:rPr>
      </w:pPr>
      <w:r w:rsidRPr="00FB5FF8">
        <w:rPr>
          <w:rFonts w:cs="Times New Roman"/>
          <w:color w:val="FF0000"/>
        </w:rPr>
        <w:t xml:space="preserve">2. </w:t>
      </w:r>
      <w:r w:rsidRPr="00FB5FF8">
        <w:rPr>
          <w:rFonts w:cs="Times New Roman"/>
          <w:color w:val="FF0000"/>
        </w:rPr>
        <w:t>你研究课题的研究现状以及存在的问题</w:t>
      </w:r>
    </w:p>
    <w:p w14:paraId="4B07406E" w14:textId="77777777" w:rsidR="000173C6" w:rsidRDefault="005815D1" w:rsidP="005815D1">
      <w:pPr>
        <w:ind w:firstLine="480"/>
        <w:rPr>
          <w:rFonts w:cs="Times New Roman"/>
          <w:color w:val="FF0000"/>
        </w:rPr>
      </w:pPr>
      <w:r w:rsidRPr="00FB5FF8">
        <w:rPr>
          <w:rFonts w:cs="Times New Roman"/>
          <w:color w:val="FF0000"/>
        </w:rPr>
        <w:t xml:space="preserve">3. </w:t>
      </w:r>
      <w:r w:rsidRPr="00FB5FF8">
        <w:rPr>
          <w:rFonts w:cs="Times New Roman"/>
          <w:color w:val="FF0000"/>
        </w:rPr>
        <w:t>针对存在的问题你本篇文章的研究思路和内容</w:t>
      </w:r>
    </w:p>
    <w:p w14:paraId="703FA515" w14:textId="77777777" w:rsidR="000C7117" w:rsidRDefault="000C7117" w:rsidP="005815D1">
      <w:pPr>
        <w:ind w:firstLine="480"/>
        <w:rPr>
          <w:rFonts w:cs="Times New Roman"/>
          <w:color w:val="FF0000"/>
        </w:rPr>
      </w:pPr>
    </w:p>
    <w:p w14:paraId="54AD10C3" w14:textId="77777777" w:rsidR="000C7117" w:rsidRDefault="000C7117" w:rsidP="005815D1">
      <w:pPr>
        <w:ind w:firstLine="480"/>
        <w:rPr>
          <w:rFonts w:cs="Times New Roman"/>
          <w:color w:val="FF0000"/>
        </w:rPr>
      </w:pPr>
    </w:p>
    <w:p w14:paraId="0E68E5AE" w14:textId="77777777" w:rsidR="000C7117" w:rsidRDefault="000C7117" w:rsidP="005815D1">
      <w:pPr>
        <w:ind w:firstLine="480"/>
        <w:rPr>
          <w:rFonts w:cs="Times New Roman"/>
          <w:color w:val="FF0000"/>
        </w:rPr>
      </w:pPr>
    </w:p>
    <w:p w14:paraId="693FF9B5" w14:textId="77777777" w:rsidR="00965E1C" w:rsidRDefault="00965E1C" w:rsidP="005815D1">
      <w:pPr>
        <w:ind w:firstLine="480"/>
        <w:rPr>
          <w:rFonts w:cs="Times New Roman"/>
          <w:color w:val="FF0000"/>
        </w:rPr>
      </w:pPr>
    </w:p>
    <w:p w14:paraId="565B891E" w14:textId="77777777" w:rsidR="00965E1C" w:rsidRDefault="00965E1C" w:rsidP="005815D1">
      <w:pPr>
        <w:ind w:firstLine="480"/>
        <w:rPr>
          <w:rFonts w:cs="Times New Roman"/>
          <w:color w:val="FF0000"/>
        </w:rPr>
      </w:pPr>
    </w:p>
    <w:p w14:paraId="10A8211D" w14:textId="77777777" w:rsidR="00965E1C" w:rsidRDefault="00965E1C" w:rsidP="005815D1">
      <w:pPr>
        <w:ind w:firstLine="480"/>
        <w:rPr>
          <w:rFonts w:cs="Times New Roman"/>
          <w:color w:val="FF0000"/>
        </w:rPr>
      </w:pPr>
    </w:p>
    <w:p w14:paraId="1D0B0784" w14:textId="77777777" w:rsidR="00965E1C" w:rsidRDefault="00965E1C" w:rsidP="005815D1">
      <w:pPr>
        <w:ind w:firstLine="480"/>
        <w:rPr>
          <w:rFonts w:cs="Times New Roman"/>
          <w:color w:val="FF0000"/>
        </w:rPr>
      </w:pPr>
    </w:p>
    <w:p w14:paraId="4B2C0C59" w14:textId="77777777" w:rsidR="00965E1C" w:rsidRDefault="00965E1C" w:rsidP="005815D1">
      <w:pPr>
        <w:ind w:firstLine="480"/>
        <w:rPr>
          <w:rFonts w:cs="Times New Roman"/>
          <w:color w:val="FF0000"/>
        </w:rPr>
      </w:pPr>
    </w:p>
    <w:p w14:paraId="73E2916A" w14:textId="77777777" w:rsidR="00965E1C" w:rsidRDefault="00965E1C" w:rsidP="005815D1">
      <w:pPr>
        <w:ind w:firstLine="480"/>
        <w:rPr>
          <w:rFonts w:cs="Times New Roman"/>
          <w:color w:val="FF0000"/>
        </w:rPr>
      </w:pPr>
    </w:p>
    <w:p w14:paraId="55F17C9A" w14:textId="77777777" w:rsidR="00965E1C" w:rsidRDefault="00965E1C" w:rsidP="005815D1">
      <w:pPr>
        <w:ind w:firstLine="480"/>
        <w:rPr>
          <w:rFonts w:cs="Times New Roman"/>
          <w:color w:val="FF0000"/>
        </w:rPr>
      </w:pPr>
    </w:p>
    <w:p w14:paraId="2C460BC5" w14:textId="77777777" w:rsidR="00965E1C" w:rsidRDefault="00965E1C" w:rsidP="005815D1">
      <w:pPr>
        <w:ind w:firstLine="480"/>
        <w:rPr>
          <w:rFonts w:cs="Times New Roman"/>
          <w:color w:val="FF0000"/>
        </w:rPr>
      </w:pPr>
    </w:p>
    <w:p w14:paraId="163E46A8" w14:textId="77777777" w:rsidR="00965E1C" w:rsidRDefault="00965E1C" w:rsidP="005815D1">
      <w:pPr>
        <w:ind w:firstLine="480"/>
        <w:rPr>
          <w:rFonts w:cs="Times New Roman"/>
          <w:color w:val="FF0000"/>
        </w:rPr>
      </w:pPr>
    </w:p>
    <w:p w14:paraId="6E295672" w14:textId="77777777" w:rsidR="000C7117" w:rsidRDefault="000C7117" w:rsidP="005815D1">
      <w:pPr>
        <w:ind w:firstLine="480"/>
        <w:rPr>
          <w:rFonts w:cs="Times New Roman"/>
          <w:color w:val="FF0000"/>
        </w:rPr>
      </w:pPr>
    </w:p>
    <w:p w14:paraId="42E65531" w14:textId="77777777" w:rsidR="000C7117" w:rsidRDefault="000C7117" w:rsidP="005815D1">
      <w:pPr>
        <w:ind w:firstLine="480"/>
        <w:rPr>
          <w:rFonts w:cs="Times New Roman"/>
          <w:color w:val="FF0000"/>
        </w:rPr>
      </w:pPr>
    </w:p>
    <w:p w14:paraId="195F035B" w14:textId="77777777" w:rsidR="000C7117" w:rsidRDefault="000C7117" w:rsidP="005815D1">
      <w:pPr>
        <w:ind w:firstLine="480"/>
        <w:rPr>
          <w:rFonts w:cs="Times New Roman"/>
          <w:color w:val="FF0000"/>
        </w:rPr>
        <w:sectPr w:rsidR="000C7117" w:rsidSect="00A7719A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D1089A1" w14:textId="77777777" w:rsidR="00997F1E" w:rsidRPr="00FB5FF8" w:rsidRDefault="00D37EE8" w:rsidP="005B6BB8">
      <w:pPr>
        <w:pStyle w:val="1"/>
        <w:numPr>
          <w:ilvl w:val="0"/>
          <w:numId w:val="10"/>
        </w:numPr>
        <w:rPr>
          <w:rFonts w:cs="Times New Roman"/>
        </w:rPr>
      </w:pPr>
      <w:bookmarkStart w:id="1" w:name="_Toc176879800"/>
      <w:r w:rsidRPr="00FB5FF8">
        <w:rPr>
          <w:rFonts w:cs="Times New Roman"/>
        </w:rPr>
        <w:lastRenderedPageBreak/>
        <w:t>Mathematical</w:t>
      </w:r>
      <w:r w:rsidR="00A92062" w:rsidRPr="00FB5FF8">
        <w:rPr>
          <w:rFonts w:cs="Times New Roman"/>
        </w:rPr>
        <w:t xml:space="preserve"> model</w:t>
      </w:r>
      <w:r w:rsidR="005815D1" w:rsidRPr="00FB5FF8">
        <w:rPr>
          <w:rFonts w:cs="Times New Roman"/>
        </w:rPr>
        <w:t xml:space="preserve"> (</w:t>
      </w:r>
      <w:r w:rsidR="005815D1" w:rsidRPr="00FB5FF8">
        <w:rPr>
          <w:rFonts w:cs="Times New Roman"/>
        </w:rPr>
        <w:t>或者是实验和方法</w:t>
      </w:r>
      <w:r w:rsidR="005815D1" w:rsidRPr="00FB5FF8">
        <w:rPr>
          <w:rFonts w:cs="Times New Roman"/>
        </w:rPr>
        <w:t>)</w:t>
      </w:r>
      <w:bookmarkEnd w:id="1"/>
    </w:p>
    <w:p w14:paraId="2E7CE1F2" w14:textId="77777777" w:rsidR="005815D1" w:rsidRPr="00FB5FF8" w:rsidRDefault="005815D1" w:rsidP="005815D1">
      <w:pPr>
        <w:ind w:firstLine="482"/>
        <w:rPr>
          <w:rFonts w:cs="Times New Roman"/>
          <w:b/>
          <w:bCs/>
          <w:highlight w:val="yellow"/>
        </w:rPr>
      </w:pPr>
      <w:r w:rsidRPr="00FB5FF8">
        <w:rPr>
          <w:rFonts w:cs="Times New Roman"/>
          <w:b/>
          <w:bCs/>
          <w:highlight w:val="yellow"/>
        </w:rPr>
        <w:t>这一部分如果你是做实验，那就需要详细的描述你的实验过程。</w:t>
      </w:r>
    </w:p>
    <w:p w14:paraId="07F4CF85" w14:textId="77777777" w:rsidR="005815D1" w:rsidRDefault="005815D1" w:rsidP="005815D1">
      <w:pPr>
        <w:ind w:firstLine="482"/>
        <w:rPr>
          <w:rFonts w:cs="Times New Roman"/>
          <w:b/>
          <w:bCs/>
        </w:rPr>
      </w:pPr>
      <w:r w:rsidRPr="00FB5FF8">
        <w:rPr>
          <w:rFonts w:cs="Times New Roman"/>
          <w:b/>
          <w:bCs/>
          <w:highlight w:val="yellow"/>
        </w:rPr>
        <w:t>这一部分如果你是做做模拟，那你就需要详细的描述你的建模过程。</w:t>
      </w:r>
    </w:p>
    <w:p w14:paraId="55C9C32F" w14:textId="77777777" w:rsidR="006D1AA3" w:rsidRDefault="006D1AA3" w:rsidP="005815D1">
      <w:pPr>
        <w:ind w:firstLine="482"/>
        <w:rPr>
          <w:rFonts w:cs="Times New Roman"/>
          <w:b/>
          <w:bCs/>
        </w:rPr>
      </w:pPr>
    </w:p>
    <w:p w14:paraId="3851BFCF" w14:textId="77777777" w:rsidR="006D1AA3" w:rsidRDefault="006D1AA3" w:rsidP="005815D1">
      <w:pPr>
        <w:ind w:firstLine="482"/>
        <w:rPr>
          <w:rFonts w:cs="Times New Roman"/>
          <w:b/>
          <w:bCs/>
        </w:rPr>
      </w:pPr>
    </w:p>
    <w:p w14:paraId="33384AF5" w14:textId="77777777" w:rsidR="006D1AA3" w:rsidRPr="00FB5FF8" w:rsidRDefault="006D1AA3" w:rsidP="005815D1">
      <w:pPr>
        <w:ind w:firstLine="482"/>
        <w:rPr>
          <w:rFonts w:cs="Times New Roman"/>
          <w:b/>
          <w:bCs/>
        </w:rPr>
      </w:pPr>
    </w:p>
    <w:p w14:paraId="11A05BEB" w14:textId="77777777" w:rsidR="005815D1" w:rsidRPr="00FB5FF8" w:rsidRDefault="005815D1" w:rsidP="005815D1">
      <w:pPr>
        <w:pStyle w:val="2"/>
        <w:rPr>
          <w:rFonts w:cs="Times New Roman"/>
        </w:rPr>
      </w:pPr>
      <w:bookmarkStart w:id="2" w:name="_Toc176879801"/>
      <w:r w:rsidRPr="00FB5FF8">
        <w:rPr>
          <w:rFonts w:cs="Times New Roman"/>
        </w:rPr>
        <w:t>2.1 XXXX</w:t>
      </w:r>
      <w:bookmarkEnd w:id="2"/>
    </w:p>
    <w:p w14:paraId="4FF301B7" w14:textId="77777777" w:rsidR="005815D1" w:rsidRPr="00FB5FF8" w:rsidRDefault="005815D1" w:rsidP="005815D1">
      <w:pPr>
        <w:ind w:firstLineChars="0" w:firstLine="480"/>
        <w:rPr>
          <w:rFonts w:cs="Times New Roman"/>
        </w:rPr>
      </w:pPr>
    </w:p>
    <w:p w14:paraId="38959DED" w14:textId="77777777" w:rsidR="005815D1" w:rsidRPr="00FB5FF8" w:rsidRDefault="005815D1" w:rsidP="005815D1">
      <w:pPr>
        <w:ind w:firstLineChars="0" w:firstLine="480"/>
        <w:rPr>
          <w:rFonts w:cs="Times New Roman"/>
        </w:rPr>
      </w:pPr>
    </w:p>
    <w:p w14:paraId="5ED85BC5" w14:textId="77777777" w:rsidR="005815D1" w:rsidRPr="00FB5FF8" w:rsidRDefault="005815D1" w:rsidP="005815D1">
      <w:pPr>
        <w:pStyle w:val="2"/>
        <w:rPr>
          <w:rFonts w:cs="Times New Roman"/>
        </w:rPr>
      </w:pPr>
      <w:bookmarkStart w:id="3" w:name="_Toc176879802"/>
      <w:r w:rsidRPr="00FB5FF8">
        <w:rPr>
          <w:rFonts w:cs="Times New Roman"/>
        </w:rPr>
        <w:t>2.2 XXXXXX</w:t>
      </w:r>
      <w:bookmarkEnd w:id="3"/>
    </w:p>
    <w:p w14:paraId="2D458A21" w14:textId="77777777" w:rsidR="005815D1" w:rsidRPr="00FB5FF8" w:rsidRDefault="005815D1" w:rsidP="005815D1">
      <w:pPr>
        <w:ind w:firstLine="480"/>
        <w:rPr>
          <w:rFonts w:cs="Times New Roman"/>
        </w:rPr>
      </w:pPr>
    </w:p>
    <w:p w14:paraId="5FD0ED9A" w14:textId="77777777" w:rsidR="005815D1" w:rsidRPr="00FB5FF8" w:rsidRDefault="005815D1" w:rsidP="005815D1">
      <w:pPr>
        <w:ind w:firstLine="480"/>
        <w:rPr>
          <w:rFonts w:cs="Times New Roman"/>
        </w:rPr>
      </w:pPr>
    </w:p>
    <w:p w14:paraId="6D381013" w14:textId="77777777" w:rsidR="005815D1" w:rsidRPr="00FB5FF8" w:rsidRDefault="005815D1" w:rsidP="005815D1">
      <w:pPr>
        <w:pStyle w:val="2"/>
        <w:rPr>
          <w:rFonts w:cs="Times New Roman"/>
        </w:rPr>
      </w:pPr>
      <w:bookmarkStart w:id="4" w:name="_Toc176879803"/>
      <w:r w:rsidRPr="00FB5FF8">
        <w:rPr>
          <w:rFonts w:cs="Times New Roman"/>
        </w:rPr>
        <w:t>2.3 XXXXXX</w:t>
      </w:r>
      <w:bookmarkEnd w:id="4"/>
    </w:p>
    <w:p w14:paraId="1ACD8EA8" w14:textId="77777777" w:rsidR="005815D1" w:rsidRDefault="005815D1" w:rsidP="005815D1">
      <w:pPr>
        <w:ind w:firstLine="480"/>
        <w:rPr>
          <w:rFonts w:cs="Times New Roman"/>
        </w:rPr>
      </w:pPr>
    </w:p>
    <w:p w14:paraId="5AE69048" w14:textId="77777777" w:rsidR="00E65182" w:rsidRDefault="00E65182" w:rsidP="005815D1">
      <w:pPr>
        <w:ind w:firstLine="480"/>
        <w:rPr>
          <w:rFonts w:cs="Times New Roman"/>
        </w:rPr>
      </w:pPr>
    </w:p>
    <w:p w14:paraId="5A39FE69" w14:textId="77777777" w:rsidR="00E65182" w:rsidRDefault="00E65182" w:rsidP="005815D1">
      <w:pPr>
        <w:ind w:firstLine="480"/>
        <w:rPr>
          <w:rFonts w:cs="Times New Roman"/>
        </w:rPr>
      </w:pPr>
    </w:p>
    <w:p w14:paraId="7DE1DD54" w14:textId="77777777" w:rsidR="00E65182" w:rsidRDefault="00E65182" w:rsidP="005815D1">
      <w:pPr>
        <w:ind w:firstLine="480"/>
        <w:rPr>
          <w:rFonts w:cs="Times New Roman"/>
        </w:rPr>
      </w:pPr>
    </w:p>
    <w:p w14:paraId="5CF4E1E4" w14:textId="77777777" w:rsidR="00E65182" w:rsidRDefault="00E65182" w:rsidP="005815D1">
      <w:pPr>
        <w:ind w:firstLine="480"/>
        <w:rPr>
          <w:rFonts w:cs="Times New Roman"/>
        </w:rPr>
      </w:pPr>
    </w:p>
    <w:p w14:paraId="398AC3C4" w14:textId="77777777" w:rsidR="00E65182" w:rsidRPr="00FB5FF8" w:rsidRDefault="00E65182" w:rsidP="005815D1">
      <w:pPr>
        <w:ind w:firstLine="480"/>
        <w:rPr>
          <w:rFonts w:cs="Times New Roman"/>
        </w:rPr>
      </w:pPr>
    </w:p>
    <w:p w14:paraId="1B850B2D" w14:textId="77777777" w:rsidR="005815D1" w:rsidRPr="00FB5FF8" w:rsidRDefault="005815D1" w:rsidP="00E65182">
      <w:pPr>
        <w:pStyle w:val="af2"/>
      </w:pPr>
      <w:r w:rsidRPr="00FB5FF8">
        <w:rPr>
          <w:highlight w:val="yellow"/>
        </w:rPr>
        <w:t>这里插入你的图片</w:t>
      </w:r>
    </w:p>
    <w:p w14:paraId="5A0A7013" w14:textId="77777777" w:rsidR="00AB2AFF" w:rsidRDefault="00AB2AFF" w:rsidP="00E65182">
      <w:pPr>
        <w:pStyle w:val="af2"/>
      </w:pPr>
      <w:r w:rsidRPr="00FB5FF8">
        <w:t>Fig</w:t>
      </w:r>
      <w:r w:rsidR="00C57673" w:rsidRPr="00FB5FF8">
        <w:t>.</w:t>
      </w:r>
      <w:r w:rsidRPr="00FB5FF8">
        <w:t xml:space="preserve"> 1</w:t>
      </w:r>
      <w:r w:rsidR="00C57673" w:rsidRPr="00FB5FF8">
        <w:t>.</w:t>
      </w:r>
      <w:r w:rsidRPr="00FB5FF8">
        <w:t xml:space="preserve"> </w:t>
      </w:r>
      <w:r w:rsidR="005815D1" w:rsidRPr="00FB5FF8">
        <w:t>XXXXXXXXXXXXX</w:t>
      </w:r>
      <w:r w:rsidR="00C57673" w:rsidRPr="00FB5FF8">
        <w:t>.</w:t>
      </w:r>
    </w:p>
    <w:p w14:paraId="5D7A619E" w14:textId="77777777" w:rsidR="000C7117" w:rsidRDefault="000C7117" w:rsidP="007204BC">
      <w:pPr>
        <w:ind w:firstLineChars="0" w:firstLine="0"/>
        <w:jc w:val="center"/>
        <w:rPr>
          <w:rFonts w:cs="Times New Roman"/>
        </w:rPr>
      </w:pPr>
    </w:p>
    <w:p w14:paraId="3AFFC6A3" w14:textId="77777777" w:rsidR="00A7719A" w:rsidRDefault="00A7719A" w:rsidP="007204BC">
      <w:pPr>
        <w:ind w:firstLineChars="0" w:firstLine="0"/>
        <w:jc w:val="center"/>
        <w:rPr>
          <w:rFonts w:cs="Times New Roman"/>
        </w:rPr>
      </w:pPr>
    </w:p>
    <w:p w14:paraId="017425B3" w14:textId="77777777" w:rsidR="00A7719A" w:rsidRDefault="00A7719A" w:rsidP="007204BC">
      <w:pPr>
        <w:ind w:firstLineChars="0" w:firstLine="0"/>
        <w:jc w:val="center"/>
        <w:rPr>
          <w:rFonts w:cs="Times New Roman"/>
        </w:rPr>
      </w:pPr>
    </w:p>
    <w:p w14:paraId="5FD6E645" w14:textId="77777777" w:rsidR="00A7719A" w:rsidRDefault="00A7719A" w:rsidP="007204BC">
      <w:pPr>
        <w:ind w:firstLineChars="0" w:firstLine="0"/>
        <w:jc w:val="center"/>
        <w:rPr>
          <w:rFonts w:cs="Times New Roman"/>
        </w:rPr>
      </w:pPr>
    </w:p>
    <w:p w14:paraId="524CBF48" w14:textId="77777777" w:rsidR="00A7719A" w:rsidRDefault="00A7719A" w:rsidP="007204BC">
      <w:pPr>
        <w:ind w:firstLineChars="0" w:firstLine="0"/>
        <w:jc w:val="center"/>
        <w:rPr>
          <w:rFonts w:cs="Times New Roman"/>
        </w:rPr>
      </w:pPr>
    </w:p>
    <w:p w14:paraId="655306C5" w14:textId="77777777" w:rsidR="00A7719A" w:rsidRDefault="00A7719A" w:rsidP="007204BC">
      <w:pPr>
        <w:ind w:firstLineChars="0" w:firstLine="0"/>
        <w:jc w:val="center"/>
        <w:rPr>
          <w:rFonts w:cs="Times New Roman"/>
        </w:rPr>
      </w:pPr>
    </w:p>
    <w:p w14:paraId="3D3796B2" w14:textId="77777777" w:rsidR="00A7719A" w:rsidRDefault="00A7719A" w:rsidP="007204BC">
      <w:pPr>
        <w:ind w:firstLineChars="0" w:firstLine="0"/>
        <w:jc w:val="center"/>
        <w:rPr>
          <w:rFonts w:cs="Times New Roman"/>
        </w:rPr>
      </w:pPr>
    </w:p>
    <w:p w14:paraId="189D106B" w14:textId="77777777" w:rsidR="00A7719A" w:rsidRDefault="00A7719A" w:rsidP="007204BC">
      <w:pPr>
        <w:ind w:firstLineChars="0" w:firstLine="0"/>
        <w:jc w:val="center"/>
        <w:rPr>
          <w:rFonts w:cs="Times New Roman"/>
        </w:rPr>
      </w:pPr>
    </w:p>
    <w:p w14:paraId="5C8BA5F9" w14:textId="77777777" w:rsidR="000C7117" w:rsidRDefault="000C7117" w:rsidP="007204BC">
      <w:pPr>
        <w:ind w:firstLineChars="0" w:firstLine="0"/>
        <w:jc w:val="center"/>
        <w:rPr>
          <w:rFonts w:cs="Times New Roman"/>
        </w:rPr>
        <w:sectPr w:rsidR="000C7117">
          <w:footerReference w:type="defaul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6B17C6" w14:textId="77777777" w:rsidR="00997F1E" w:rsidRPr="00FB5FF8" w:rsidRDefault="00930E20" w:rsidP="005B6BB8">
      <w:pPr>
        <w:pStyle w:val="1"/>
        <w:numPr>
          <w:ilvl w:val="0"/>
          <w:numId w:val="10"/>
        </w:numPr>
        <w:rPr>
          <w:rFonts w:cs="Times New Roman"/>
        </w:rPr>
      </w:pPr>
      <w:bookmarkStart w:id="5" w:name="_Toc176879804"/>
      <w:r w:rsidRPr="00FB5FF8">
        <w:rPr>
          <w:rFonts w:cs="Times New Roman"/>
        </w:rPr>
        <w:lastRenderedPageBreak/>
        <w:t>Results and discussion</w:t>
      </w:r>
      <w:bookmarkEnd w:id="5"/>
    </w:p>
    <w:p w14:paraId="4B7BEA5C" w14:textId="77777777" w:rsidR="005815D1" w:rsidRDefault="005815D1" w:rsidP="005815D1">
      <w:pPr>
        <w:ind w:firstLine="482"/>
        <w:rPr>
          <w:rFonts w:cs="Times New Roman"/>
          <w:b/>
          <w:bCs/>
        </w:rPr>
      </w:pPr>
      <w:r w:rsidRPr="00FB5FF8">
        <w:rPr>
          <w:rFonts w:cs="Times New Roman"/>
          <w:b/>
          <w:bCs/>
          <w:highlight w:val="yellow"/>
        </w:rPr>
        <w:t>这一部分主要描述你的研究结果，并对你的研究结果进行详细的解析。</w:t>
      </w:r>
    </w:p>
    <w:p w14:paraId="6BDAA6C2" w14:textId="77777777" w:rsidR="0028662A" w:rsidRDefault="0028662A" w:rsidP="005815D1">
      <w:pPr>
        <w:ind w:firstLine="482"/>
        <w:rPr>
          <w:rFonts w:cs="Times New Roman"/>
          <w:b/>
          <w:bCs/>
        </w:rPr>
      </w:pPr>
    </w:p>
    <w:p w14:paraId="3E3C4A6D" w14:textId="77777777" w:rsidR="0028662A" w:rsidRPr="00FB5FF8" w:rsidRDefault="0028662A" w:rsidP="005815D1">
      <w:pPr>
        <w:ind w:firstLine="482"/>
        <w:rPr>
          <w:rFonts w:cs="Times New Roman"/>
          <w:b/>
          <w:bCs/>
        </w:rPr>
      </w:pPr>
    </w:p>
    <w:p w14:paraId="2A000B72" w14:textId="77777777" w:rsidR="00686031" w:rsidRPr="00FB5FF8" w:rsidRDefault="005D4A16" w:rsidP="005D4A16">
      <w:pPr>
        <w:pStyle w:val="2"/>
        <w:rPr>
          <w:rFonts w:cs="Times New Roman"/>
          <w:b/>
          <w:bCs w:val="0"/>
        </w:rPr>
      </w:pPr>
      <w:bookmarkStart w:id="6" w:name="_Toc176879805"/>
      <w:r w:rsidRPr="00FB5FF8">
        <w:rPr>
          <w:rFonts w:cs="Times New Roman"/>
        </w:rPr>
        <w:t>3.</w:t>
      </w:r>
      <w:r w:rsidR="005815D1" w:rsidRPr="00FB5FF8">
        <w:rPr>
          <w:rFonts w:cs="Times New Roman"/>
        </w:rPr>
        <w:t>1</w:t>
      </w:r>
      <w:r w:rsidRPr="00FB5FF8">
        <w:rPr>
          <w:rFonts w:cs="Times New Roman"/>
        </w:rPr>
        <w:t xml:space="preserve"> </w:t>
      </w:r>
      <w:r w:rsidR="005815D1" w:rsidRPr="00FB5FF8">
        <w:rPr>
          <w:rFonts w:cs="Times New Roman"/>
        </w:rPr>
        <w:t>XXXXXXXX</w:t>
      </w:r>
      <w:bookmarkEnd w:id="6"/>
    </w:p>
    <w:p w14:paraId="5EC3D1B4" w14:textId="77777777" w:rsidR="00997F1E" w:rsidRPr="00FB5FF8" w:rsidRDefault="005D4A16" w:rsidP="005815D1">
      <w:pPr>
        <w:pStyle w:val="3"/>
        <w:ind w:firstLine="480"/>
        <w:rPr>
          <w:rFonts w:cs="Times New Roman"/>
        </w:rPr>
      </w:pPr>
      <w:bookmarkStart w:id="7" w:name="_Toc176879806"/>
      <w:r w:rsidRPr="00FB5FF8">
        <w:rPr>
          <w:rFonts w:cs="Times New Roman"/>
        </w:rPr>
        <w:t>3.</w:t>
      </w:r>
      <w:r w:rsidR="005815D1" w:rsidRPr="00FB5FF8">
        <w:rPr>
          <w:rFonts w:cs="Times New Roman"/>
        </w:rPr>
        <w:t>1</w:t>
      </w:r>
      <w:r w:rsidRPr="00FB5FF8">
        <w:rPr>
          <w:rFonts w:cs="Times New Roman"/>
        </w:rPr>
        <w:t xml:space="preserve">.1 </w:t>
      </w:r>
      <w:r w:rsidR="005815D1" w:rsidRPr="00FB5FF8">
        <w:rPr>
          <w:rFonts w:cs="Times New Roman"/>
        </w:rPr>
        <w:t>XXXXX</w:t>
      </w:r>
      <w:bookmarkEnd w:id="7"/>
    </w:p>
    <w:p w14:paraId="1950D690" w14:textId="77777777" w:rsidR="005815D1" w:rsidRPr="00FB5FF8" w:rsidRDefault="005815D1" w:rsidP="005815D1">
      <w:pPr>
        <w:ind w:firstLine="480"/>
        <w:rPr>
          <w:rFonts w:cs="Times New Roman"/>
        </w:rPr>
      </w:pPr>
    </w:p>
    <w:p w14:paraId="4D440291" w14:textId="77777777" w:rsidR="005815D1" w:rsidRPr="00FB5FF8" w:rsidRDefault="005815D1" w:rsidP="005815D1">
      <w:pPr>
        <w:pStyle w:val="3"/>
        <w:ind w:firstLine="480"/>
        <w:rPr>
          <w:rFonts w:cs="Times New Roman"/>
        </w:rPr>
      </w:pPr>
      <w:bookmarkStart w:id="8" w:name="_Toc176879807"/>
      <w:r w:rsidRPr="00FB5FF8">
        <w:rPr>
          <w:rFonts w:cs="Times New Roman"/>
        </w:rPr>
        <w:t>3.1.2 XXXXX</w:t>
      </w:r>
      <w:bookmarkEnd w:id="8"/>
    </w:p>
    <w:p w14:paraId="45234D9E" w14:textId="77777777" w:rsidR="005815D1" w:rsidRPr="00FB5FF8" w:rsidRDefault="005815D1" w:rsidP="005815D1">
      <w:pPr>
        <w:ind w:firstLine="480"/>
        <w:rPr>
          <w:rFonts w:cs="Times New Roman"/>
        </w:rPr>
      </w:pPr>
    </w:p>
    <w:p w14:paraId="7665712D" w14:textId="77777777" w:rsidR="005815D1" w:rsidRPr="00FB5FF8" w:rsidRDefault="005815D1" w:rsidP="005815D1">
      <w:pPr>
        <w:pStyle w:val="3"/>
        <w:ind w:firstLine="480"/>
        <w:rPr>
          <w:rFonts w:cs="Times New Roman"/>
        </w:rPr>
      </w:pPr>
      <w:bookmarkStart w:id="9" w:name="_Toc176879808"/>
      <w:r w:rsidRPr="00FB5FF8">
        <w:rPr>
          <w:rFonts w:cs="Times New Roman"/>
        </w:rPr>
        <w:t>3.1.3 XXXXX</w:t>
      </w:r>
      <w:bookmarkEnd w:id="9"/>
    </w:p>
    <w:p w14:paraId="2CB3AFD4" w14:textId="77777777" w:rsidR="005815D1" w:rsidRPr="00FB5FF8" w:rsidRDefault="005815D1" w:rsidP="005815D1">
      <w:pPr>
        <w:ind w:firstLine="480"/>
        <w:rPr>
          <w:rFonts w:cs="Times New Roman"/>
        </w:rPr>
      </w:pPr>
    </w:p>
    <w:p w14:paraId="046D21D3" w14:textId="77777777" w:rsidR="005815D1" w:rsidRPr="00FB5FF8" w:rsidRDefault="005815D1" w:rsidP="005815D1">
      <w:pPr>
        <w:ind w:firstLine="480"/>
        <w:rPr>
          <w:rFonts w:cs="Times New Roman"/>
        </w:rPr>
      </w:pPr>
    </w:p>
    <w:p w14:paraId="69B74BE7" w14:textId="77777777" w:rsidR="005815D1" w:rsidRPr="00FB5FF8" w:rsidRDefault="005815D1" w:rsidP="005815D1">
      <w:pPr>
        <w:pStyle w:val="2"/>
        <w:rPr>
          <w:rFonts w:cs="Times New Roman"/>
          <w:b/>
          <w:bCs w:val="0"/>
        </w:rPr>
      </w:pPr>
      <w:bookmarkStart w:id="10" w:name="_Toc176879809"/>
      <w:r w:rsidRPr="00FB5FF8">
        <w:rPr>
          <w:rFonts w:cs="Times New Roman"/>
        </w:rPr>
        <w:t>3.2 XXXXXXXX</w:t>
      </w:r>
      <w:bookmarkEnd w:id="10"/>
    </w:p>
    <w:p w14:paraId="37E7DC39" w14:textId="77777777" w:rsidR="005815D1" w:rsidRPr="00FB5FF8" w:rsidRDefault="005815D1" w:rsidP="005815D1">
      <w:pPr>
        <w:pStyle w:val="3"/>
        <w:ind w:firstLine="480"/>
        <w:rPr>
          <w:rFonts w:cs="Times New Roman"/>
        </w:rPr>
      </w:pPr>
      <w:bookmarkStart w:id="11" w:name="_Toc176879810"/>
      <w:r w:rsidRPr="00FB5FF8">
        <w:rPr>
          <w:rFonts w:cs="Times New Roman"/>
        </w:rPr>
        <w:t>3.2.1 XXXXX</w:t>
      </w:r>
      <w:bookmarkEnd w:id="11"/>
    </w:p>
    <w:p w14:paraId="54F8417C" w14:textId="77777777" w:rsidR="005815D1" w:rsidRPr="00FB5FF8" w:rsidRDefault="005815D1" w:rsidP="005815D1">
      <w:pPr>
        <w:ind w:firstLine="480"/>
        <w:rPr>
          <w:rFonts w:cs="Times New Roman"/>
        </w:rPr>
      </w:pPr>
    </w:p>
    <w:p w14:paraId="52F51686" w14:textId="77777777" w:rsidR="005815D1" w:rsidRPr="00FB5FF8" w:rsidRDefault="005815D1" w:rsidP="005815D1">
      <w:pPr>
        <w:pStyle w:val="3"/>
        <w:ind w:firstLine="480"/>
        <w:rPr>
          <w:rFonts w:cs="Times New Roman"/>
        </w:rPr>
      </w:pPr>
      <w:bookmarkStart w:id="12" w:name="_Toc176879811"/>
      <w:r w:rsidRPr="00FB5FF8">
        <w:rPr>
          <w:rFonts w:cs="Times New Roman"/>
        </w:rPr>
        <w:t>3.2.2 XXXXX</w:t>
      </w:r>
      <w:bookmarkEnd w:id="12"/>
    </w:p>
    <w:p w14:paraId="1F6E02C6" w14:textId="77777777" w:rsidR="005815D1" w:rsidRPr="00FB5FF8" w:rsidRDefault="005815D1" w:rsidP="005815D1">
      <w:pPr>
        <w:ind w:firstLine="480"/>
        <w:rPr>
          <w:rFonts w:cs="Times New Roman"/>
        </w:rPr>
      </w:pPr>
    </w:p>
    <w:p w14:paraId="5A6D3594" w14:textId="77777777" w:rsidR="005815D1" w:rsidRPr="00FB5FF8" w:rsidRDefault="005815D1" w:rsidP="005815D1">
      <w:pPr>
        <w:pStyle w:val="3"/>
        <w:ind w:firstLine="480"/>
        <w:rPr>
          <w:rFonts w:cs="Times New Roman"/>
        </w:rPr>
      </w:pPr>
      <w:bookmarkStart w:id="13" w:name="_Toc176879812"/>
      <w:r w:rsidRPr="00FB5FF8">
        <w:rPr>
          <w:rFonts w:cs="Times New Roman"/>
        </w:rPr>
        <w:t>3.2.3 XXXXX</w:t>
      </w:r>
      <w:bookmarkEnd w:id="13"/>
    </w:p>
    <w:p w14:paraId="2AAD4BD4" w14:textId="77777777" w:rsidR="005815D1" w:rsidRPr="00FB5FF8" w:rsidRDefault="005815D1" w:rsidP="005815D1">
      <w:pPr>
        <w:ind w:firstLine="480"/>
        <w:rPr>
          <w:rFonts w:cs="Times New Roman"/>
        </w:rPr>
      </w:pPr>
    </w:p>
    <w:p w14:paraId="5542CE6B" w14:textId="77777777" w:rsidR="005815D1" w:rsidRPr="00FB5FF8" w:rsidRDefault="005815D1" w:rsidP="005815D1">
      <w:pPr>
        <w:ind w:firstLine="480"/>
        <w:rPr>
          <w:rFonts w:cs="Times New Roman"/>
        </w:rPr>
      </w:pPr>
    </w:p>
    <w:p w14:paraId="7EF5C6DE" w14:textId="77777777" w:rsidR="005815D1" w:rsidRPr="00FB5FF8" w:rsidRDefault="005815D1" w:rsidP="005815D1">
      <w:pPr>
        <w:pStyle w:val="2"/>
        <w:rPr>
          <w:rFonts w:cs="Times New Roman"/>
          <w:b/>
          <w:bCs w:val="0"/>
        </w:rPr>
      </w:pPr>
      <w:bookmarkStart w:id="14" w:name="_Toc176879813"/>
      <w:r w:rsidRPr="00FB5FF8">
        <w:rPr>
          <w:rFonts w:cs="Times New Roman"/>
        </w:rPr>
        <w:t>3.3 XXXXXXXX</w:t>
      </w:r>
      <w:bookmarkEnd w:id="14"/>
    </w:p>
    <w:p w14:paraId="35DB3759" w14:textId="77777777" w:rsidR="005815D1" w:rsidRPr="00FB5FF8" w:rsidRDefault="005815D1" w:rsidP="005815D1">
      <w:pPr>
        <w:pStyle w:val="3"/>
        <w:ind w:firstLine="480"/>
        <w:rPr>
          <w:rFonts w:cs="Times New Roman"/>
        </w:rPr>
      </w:pPr>
      <w:bookmarkStart w:id="15" w:name="_Toc176879814"/>
      <w:r w:rsidRPr="00FB5FF8">
        <w:rPr>
          <w:rFonts w:cs="Times New Roman"/>
        </w:rPr>
        <w:t>3.3.1 XXXXX</w:t>
      </w:r>
      <w:bookmarkEnd w:id="15"/>
    </w:p>
    <w:p w14:paraId="35E71F2F" w14:textId="77777777" w:rsidR="005815D1" w:rsidRPr="00FB5FF8" w:rsidRDefault="005815D1" w:rsidP="005815D1">
      <w:pPr>
        <w:ind w:firstLine="480"/>
        <w:rPr>
          <w:rFonts w:cs="Times New Roman"/>
        </w:rPr>
      </w:pPr>
    </w:p>
    <w:p w14:paraId="7EA41D58" w14:textId="77777777" w:rsidR="005815D1" w:rsidRPr="00FB5FF8" w:rsidRDefault="005815D1" w:rsidP="005815D1">
      <w:pPr>
        <w:pStyle w:val="3"/>
        <w:ind w:firstLine="480"/>
        <w:rPr>
          <w:rFonts w:cs="Times New Roman"/>
        </w:rPr>
      </w:pPr>
      <w:bookmarkStart w:id="16" w:name="_Toc176879815"/>
      <w:r w:rsidRPr="00FB5FF8">
        <w:rPr>
          <w:rFonts w:cs="Times New Roman"/>
        </w:rPr>
        <w:t>3.3.2 XXXXX</w:t>
      </w:r>
      <w:bookmarkEnd w:id="16"/>
    </w:p>
    <w:p w14:paraId="7906BFE9" w14:textId="77777777" w:rsidR="005815D1" w:rsidRDefault="005815D1" w:rsidP="005815D1">
      <w:pPr>
        <w:ind w:firstLine="480"/>
        <w:rPr>
          <w:rFonts w:cs="Times New Roman"/>
        </w:rPr>
      </w:pPr>
    </w:p>
    <w:p w14:paraId="12FD5318" w14:textId="77777777" w:rsidR="00913E42" w:rsidRPr="00FB5FF8" w:rsidRDefault="00913E42" w:rsidP="00913E42">
      <w:pPr>
        <w:pStyle w:val="3"/>
        <w:ind w:firstLine="480"/>
        <w:rPr>
          <w:rFonts w:cs="Times New Roman"/>
        </w:rPr>
      </w:pPr>
      <w:bookmarkStart w:id="17" w:name="_Toc176879816"/>
      <w:r w:rsidRPr="00FB5FF8">
        <w:rPr>
          <w:rFonts w:cs="Times New Roman"/>
        </w:rPr>
        <w:t>3.3.</w:t>
      </w:r>
      <w:r>
        <w:rPr>
          <w:rFonts w:cs="Times New Roman" w:hint="eastAsia"/>
        </w:rPr>
        <w:t>3</w:t>
      </w:r>
      <w:r w:rsidRPr="00FB5FF8">
        <w:rPr>
          <w:rFonts w:cs="Times New Roman"/>
        </w:rPr>
        <w:t xml:space="preserve"> XXXXX</w:t>
      </w:r>
      <w:bookmarkEnd w:id="17"/>
    </w:p>
    <w:p w14:paraId="1B698687" w14:textId="77777777" w:rsidR="0028662A" w:rsidRDefault="0028662A" w:rsidP="00913E42">
      <w:pPr>
        <w:ind w:firstLine="480"/>
      </w:pPr>
    </w:p>
    <w:p w14:paraId="3A5AB578" w14:textId="77777777" w:rsidR="005815D1" w:rsidRDefault="005815D1" w:rsidP="005815D1">
      <w:pPr>
        <w:ind w:firstLine="480"/>
        <w:rPr>
          <w:rFonts w:cs="Times New Roman"/>
        </w:rPr>
      </w:pPr>
    </w:p>
    <w:p w14:paraId="44F0A0EC" w14:textId="77777777" w:rsidR="000C7117" w:rsidRDefault="000C7117" w:rsidP="005815D1">
      <w:pPr>
        <w:ind w:firstLine="480"/>
        <w:rPr>
          <w:rFonts w:cs="Times New Roman"/>
        </w:rPr>
        <w:sectPr w:rsidR="000C7117">
          <w:footerReference w:type="defaul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E5A5FE4" w14:textId="77777777" w:rsidR="005815D1" w:rsidRPr="00FB5FF8" w:rsidRDefault="005815D1" w:rsidP="005B6BB8">
      <w:pPr>
        <w:pStyle w:val="1"/>
        <w:numPr>
          <w:ilvl w:val="0"/>
          <w:numId w:val="10"/>
        </w:numPr>
        <w:rPr>
          <w:rFonts w:cs="Times New Roman"/>
        </w:rPr>
      </w:pPr>
      <w:bookmarkStart w:id="18" w:name="_Toc176879817"/>
      <w:r w:rsidRPr="00FB5FF8">
        <w:rPr>
          <w:rFonts w:cs="Times New Roman"/>
        </w:rPr>
        <w:lastRenderedPageBreak/>
        <w:t>Conclusion</w:t>
      </w:r>
      <w:bookmarkEnd w:id="18"/>
    </w:p>
    <w:p w14:paraId="4C1D85B8" w14:textId="77777777" w:rsidR="00AF5ADF" w:rsidRPr="00FB5FF8" w:rsidRDefault="00F0275D" w:rsidP="00F0275D">
      <w:pPr>
        <w:ind w:firstLine="482"/>
        <w:rPr>
          <w:rFonts w:cs="Times New Roman"/>
          <w:b/>
          <w:bCs/>
        </w:rPr>
      </w:pPr>
      <w:r w:rsidRPr="00FB5FF8">
        <w:rPr>
          <w:rFonts w:cs="Times New Roman"/>
          <w:b/>
          <w:bCs/>
          <w:highlight w:val="yellow"/>
        </w:rPr>
        <w:t>结论部分需要总结你的整个研究的结论，一般要分条总结，最好能够推广到普适性应用。</w:t>
      </w:r>
    </w:p>
    <w:p w14:paraId="239FC028" w14:textId="77777777" w:rsidR="00F0275D" w:rsidRPr="00FB5FF8" w:rsidRDefault="00F0275D" w:rsidP="00F0275D">
      <w:pPr>
        <w:ind w:firstLine="480"/>
        <w:rPr>
          <w:rFonts w:cs="Times New Roman"/>
          <w:szCs w:val="24"/>
        </w:rPr>
      </w:pPr>
    </w:p>
    <w:p w14:paraId="429B8FFA" w14:textId="77777777" w:rsidR="005B6BB8" w:rsidRPr="00FB5FF8" w:rsidRDefault="005B6BB8" w:rsidP="00F0275D">
      <w:pPr>
        <w:ind w:firstLine="480"/>
        <w:rPr>
          <w:rFonts w:cs="Times New Roman"/>
          <w:szCs w:val="24"/>
        </w:rPr>
      </w:pPr>
    </w:p>
    <w:p w14:paraId="64EF54AB" w14:textId="77777777" w:rsidR="00E32166" w:rsidRPr="00FB5FF8" w:rsidRDefault="00E32166" w:rsidP="00784C1D">
      <w:pPr>
        <w:ind w:firstLineChars="0" w:firstLine="0"/>
        <w:rPr>
          <w:rFonts w:cs="Times New Roman"/>
          <w:b/>
          <w:bCs/>
        </w:rPr>
      </w:pPr>
      <w:r w:rsidRPr="00FB5FF8">
        <w:rPr>
          <w:rFonts w:cs="Times New Roman"/>
          <w:b/>
          <w:bCs/>
        </w:rPr>
        <w:t xml:space="preserve">Data availability </w:t>
      </w:r>
    </w:p>
    <w:p w14:paraId="4C8FFEB5" w14:textId="77777777" w:rsidR="00E32166" w:rsidRPr="00FB5FF8" w:rsidRDefault="00E32166" w:rsidP="00784C1D">
      <w:pPr>
        <w:ind w:firstLineChars="0" w:firstLine="0"/>
        <w:rPr>
          <w:rFonts w:cs="Times New Roman"/>
        </w:rPr>
      </w:pPr>
      <w:r w:rsidRPr="00FB5FF8">
        <w:rPr>
          <w:rFonts w:cs="Times New Roman"/>
        </w:rPr>
        <w:t>Data will be made available on request.</w:t>
      </w:r>
    </w:p>
    <w:p w14:paraId="4B2B56BF" w14:textId="77777777" w:rsidR="00E32166" w:rsidRPr="00FB5FF8" w:rsidRDefault="00E32166" w:rsidP="00784C1D">
      <w:pPr>
        <w:ind w:firstLineChars="0" w:firstLine="0"/>
        <w:rPr>
          <w:rFonts w:cs="Times New Roman"/>
          <w:b/>
          <w:bCs/>
        </w:rPr>
      </w:pPr>
      <w:r w:rsidRPr="00FB5FF8">
        <w:rPr>
          <w:rFonts w:cs="Times New Roman"/>
          <w:b/>
          <w:bCs/>
        </w:rPr>
        <w:t>Acknowledgments</w:t>
      </w:r>
    </w:p>
    <w:p w14:paraId="58ABB3ED" w14:textId="77777777" w:rsidR="00E32166" w:rsidRPr="00FB5FF8" w:rsidRDefault="00E32166" w:rsidP="00E32166">
      <w:pPr>
        <w:ind w:firstLine="480"/>
        <w:rPr>
          <w:rFonts w:cs="Times New Roman"/>
          <w:color w:val="000000" w:themeColor="text1"/>
        </w:rPr>
      </w:pPr>
      <w:r w:rsidRPr="00FB5FF8">
        <w:rPr>
          <w:rFonts w:cs="Times New Roman"/>
        </w:rPr>
        <w:t xml:space="preserve">This work is supported by </w:t>
      </w:r>
      <w:r w:rsidR="00622DAC" w:rsidRPr="00FB5FF8">
        <w:rPr>
          <w:rFonts w:cs="Times New Roman"/>
        </w:rPr>
        <w:t>XXXXX (</w:t>
      </w:r>
      <w:r w:rsidR="00622DAC" w:rsidRPr="00FB5FF8">
        <w:rPr>
          <w:rFonts w:cs="Times New Roman"/>
          <w:b/>
          <w:bCs/>
          <w:highlight w:val="yellow"/>
        </w:rPr>
        <w:t>这里写你导师的基金和项目信息</w:t>
      </w:r>
      <w:r w:rsidR="00622DAC" w:rsidRPr="00FB5FF8">
        <w:rPr>
          <w:rFonts w:cs="Times New Roman"/>
        </w:rPr>
        <w:t>)</w:t>
      </w:r>
      <w:r w:rsidRPr="00FB5FF8">
        <w:rPr>
          <w:rFonts w:cs="Times New Roman"/>
          <w:color w:val="000000" w:themeColor="text1"/>
        </w:rPr>
        <w:t>.</w:t>
      </w:r>
    </w:p>
    <w:p w14:paraId="4E22836F" w14:textId="77777777" w:rsidR="005B6BB8" w:rsidRDefault="005B6BB8" w:rsidP="00E32166">
      <w:pPr>
        <w:ind w:firstLine="480"/>
        <w:rPr>
          <w:rFonts w:cs="Times New Roman"/>
          <w:color w:val="000000" w:themeColor="text1"/>
        </w:rPr>
      </w:pPr>
    </w:p>
    <w:p w14:paraId="1D19083A" w14:textId="77777777" w:rsidR="0028662A" w:rsidRPr="00FB5FF8" w:rsidRDefault="0028662A" w:rsidP="00E32166">
      <w:pPr>
        <w:ind w:firstLine="480"/>
        <w:rPr>
          <w:rFonts w:cs="Times New Roman"/>
          <w:color w:val="000000" w:themeColor="text1"/>
        </w:rPr>
      </w:pPr>
    </w:p>
    <w:p w14:paraId="645D56CF" w14:textId="77777777" w:rsidR="005B6BB8" w:rsidRDefault="005B6BB8" w:rsidP="00E32166">
      <w:pPr>
        <w:ind w:firstLine="480"/>
        <w:rPr>
          <w:rFonts w:cs="Times New Roman"/>
          <w:color w:val="000000" w:themeColor="text1"/>
        </w:rPr>
      </w:pPr>
    </w:p>
    <w:p w14:paraId="6BD836D0" w14:textId="77777777" w:rsidR="00A7719A" w:rsidRDefault="00A7719A" w:rsidP="00E32166">
      <w:pPr>
        <w:ind w:firstLine="480"/>
        <w:rPr>
          <w:rFonts w:cs="Times New Roman"/>
          <w:color w:val="000000" w:themeColor="text1"/>
        </w:rPr>
      </w:pPr>
    </w:p>
    <w:p w14:paraId="60BBADD1" w14:textId="77777777" w:rsidR="00A7719A" w:rsidRDefault="00A7719A" w:rsidP="00E32166">
      <w:pPr>
        <w:ind w:firstLine="48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14:paraId="1B080644" w14:textId="77777777" w:rsidR="00DF1227" w:rsidRPr="00DF1227" w:rsidRDefault="003E3774" w:rsidP="00DF1227">
      <w:pPr>
        <w:pStyle w:val="1"/>
        <w:numPr>
          <w:ilvl w:val="0"/>
          <w:numId w:val="0"/>
        </w:numPr>
      </w:pPr>
      <w:bookmarkStart w:id="19" w:name="_Toc176879818"/>
      <w:r w:rsidRPr="00DF1227">
        <w:rPr>
          <w:rFonts w:hint="eastAsia"/>
        </w:rPr>
        <w:lastRenderedPageBreak/>
        <w:t>R</w:t>
      </w:r>
      <w:r w:rsidRPr="00DF1227">
        <w:t>eference</w:t>
      </w:r>
      <w:r w:rsidR="00622DAC" w:rsidRPr="00DF1227">
        <w:rPr>
          <w:rFonts w:hint="eastAsia"/>
        </w:rPr>
        <w:t xml:space="preserve"> </w:t>
      </w:r>
    </w:p>
    <w:p w14:paraId="1DE5224A" w14:textId="77777777" w:rsidR="00DF1227" w:rsidRDefault="00DF1227" w:rsidP="00DF1227">
      <w:pPr>
        <w:ind w:firstLine="480"/>
      </w:pPr>
    </w:p>
    <w:p w14:paraId="7A614493" w14:textId="77777777" w:rsidR="00DF1227" w:rsidRDefault="00DF1227" w:rsidP="00DF1227">
      <w:pPr>
        <w:ind w:firstLine="480"/>
      </w:pPr>
    </w:p>
    <w:p w14:paraId="0090B77D" w14:textId="77777777" w:rsidR="00DF1227" w:rsidRPr="00DF1227" w:rsidRDefault="00DF1227" w:rsidP="00DF1227">
      <w:pPr>
        <w:ind w:firstLine="480"/>
      </w:pPr>
    </w:p>
    <w:p w14:paraId="4ADBE218" w14:textId="77777777" w:rsidR="0015083B" w:rsidRPr="00FB5FF8" w:rsidRDefault="00622DAC" w:rsidP="00622DAC">
      <w:pPr>
        <w:pStyle w:val="1"/>
        <w:numPr>
          <w:ilvl w:val="0"/>
          <w:numId w:val="0"/>
        </w:numPr>
        <w:rPr>
          <w:rFonts w:cs="Times New Roman"/>
        </w:rPr>
      </w:pPr>
      <w:r w:rsidRPr="00FB5FF8">
        <w:rPr>
          <w:rFonts w:cs="Times New Roman"/>
        </w:rPr>
        <w:t>(</w:t>
      </w:r>
      <w:r w:rsidRPr="00FB5FF8">
        <w:rPr>
          <w:rFonts w:cs="Times New Roman"/>
          <w:highlight w:val="yellow"/>
        </w:rPr>
        <w:t>参考文献可以用</w:t>
      </w:r>
      <w:r w:rsidRPr="00FB5FF8">
        <w:rPr>
          <w:rFonts w:cs="Times New Roman"/>
          <w:highlight w:val="yellow"/>
        </w:rPr>
        <w:t>Zotero</w:t>
      </w:r>
      <w:r w:rsidRPr="00FB5FF8">
        <w:rPr>
          <w:rFonts w:cs="Times New Roman"/>
          <w:highlight w:val="yellow"/>
        </w:rPr>
        <w:t>直接选择相应的期刊的参考格式就可以</w:t>
      </w:r>
      <w:r w:rsidRPr="00FB5FF8">
        <w:rPr>
          <w:rFonts w:cs="Times New Roman"/>
        </w:rPr>
        <w:t>)</w:t>
      </w:r>
      <w:bookmarkEnd w:id="19"/>
    </w:p>
    <w:p w14:paraId="707D8896" w14:textId="77777777" w:rsidR="00622DAC" w:rsidRPr="00FB5FF8" w:rsidRDefault="00622DAC" w:rsidP="00622DAC">
      <w:pPr>
        <w:ind w:firstLine="480"/>
        <w:rPr>
          <w:rFonts w:cs="Times New Roman"/>
        </w:rPr>
      </w:pPr>
    </w:p>
    <w:p w14:paraId="1AEDCDF1" w14:textId="77777777" w:rsidR="00622DAC" w:rsidRPr="00FB5FF8" w:rsidRDefault="00622DAC" w:rsidP="00622DAC">
      <w:pPr>
        <w:ind w:firstLine="480"/>
        <w:rPr>
          <w:rFonts w:cs="Times New Roman"/>
        </w:rPr>
      </w:pPr>
    </w:p>
    <w:sectPr w:rsidR="00622DAC" w:rsidRPr="00FB5FF8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7155A" w14:textId="77777777" w:rsidR="0085234C" w:rsidRDefault="0085234C" w:rsidP="00155707">
      <w:pPr>
        <w:ind w:firstLine="480"/>
      </w:pPr>
      <w:r>
        <w:separator/>
      </w:r>
    </w:p>
  </w:endnote>
  <w:endnote w:type="continuationSeparator" w:id="0">
    <w:p w14:paraId="651B03C6" w14:textId="77777777" w:rsidR="0085234C" w:rsidRDefault="0085234C" w:rsidP="0015570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43E97" w14:textId="77777777" w:rsidR="00B51341" w:rsidRDefault="00B5134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44DA6" w14:textId="77777777" w:rsidR="00B51341" w:rsidRDefault="00B5134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FC2D1" w14:textId="77777777" w:rsidR="00B51341" w:rsidRDefault="00B51341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7005216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40ED1FE" w14:textId="77777777" w:rsidR="00A7719A" w:rsidRPr="00A7719A" w:rsidRDefault="00A7719A" w:rsidP="00A7719A">
        <w:pPr>
          <w:pStyle w:val="a5"/>
          <w:spacing w:line="240" w:lineRule="auto"/>
          <w:ind w:firstLine="360"/>
          <w:jc w:val="center"/>
          <w:rPr>
            <w:sz w:val="24"/>
            <w:szCs w:val="24"/>
          </w:rPr>
        </w:pPr>
        <w:r w:rsidRPr="00A7719A">
          <w:rPr>
            <w:sz w:val="24"/>
            <w:szCs w:val="24"/>
          </w:rPr>
          <w:fldChar w:fldCharType="begin"/>
        </w:r>
        <w:r w:rsidRPr="00A7719A">
          <w:rPr>
            <w:sz w:val="24"/>
            <w:szCs w:val="24"/>
          </w:rPr>
          <w:instrText>PAGE   \* MERGEFORMAT</w:instrText>
        </w:r>
        <w:r w:rsidRPr="00A7719A">
          <w:rPr>
            <w:sz w:val="24"/>
            <w:szCs w:val="24"/>
          </w:rPr>
          <w:fldChar w:fldCharType="separate"/>
        </w:r>
        <w:r w:rsidRPr="00A7719A">
          <w:rPr>
            <w:sz w:val="24"/>
            <w:szCs w:val="24"/>
            <w:lang w:val="zh-CN"/>
          </w:rPr>
          <w:t>2</w:t>
        </w:r>
        <w:r w:rsidRPr="00A7719A">
          <w:rPr>
            <w:sz w:val="24"/>
            <w:szCs w:val="24"/>
          </w:rPr>
          <w:fldChar w:fldCharType="end"/>
        </w:r>
      </w:p>
    </w:sdtContent>
  </w:sdt>
  <w:p w14:paraId="279AF65C" w14:textId="77777777" w:rsidR="00F44E83" w:rsidRDefault="00F44E83">
    <w:pPr>
      <w:pStyle w:val="a5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324150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F8D580C" w14:textId="77777777" w:rsidR="00A7719A" w:rsidRPr="00A7719A" w:rsidRDefault="00A7719A" w:rsidP="00A7719A">
        <w:pPr>
          <w:pStyle w:val="a5"/>
          <w:spacing w:line="240" w:lineRule="auto"/>
          <w:ind w:firstLineChars="0" w:firstLine="0"/>
          <w:jc w:val="center"/>
          <w:rPr>
            <w:sz w:val="24"/>
            <w:szCs w:val="24"/>
          </w:rPr>
        </w:pPr>
        <w:r w:rsidRPr="00A7719A">
          <w:rPr>
            <w:sz w:val="24"/>
            <w:szCs w:val="24"/>
          </w:rPr>
          <w:fldChar w:fldCharType="begin"/>
        </w:r>
        <w:r w:rsidRPr="00A7719A">
          <w:rPr>
            <w:sz w:val="24"/>
            <w:szCs w:val="24"/>
          </w:rPr>
          <w:instrText>PAGE   \* MERGEFORMAT</w:instrText>
        </w:r>
        <w:r w:rsidRPr="00A7719A">
          <w:rPr>
            <w:sz w:val="24"/>
            <w:szCs w:val="24"/>
          </w:rPr>
          <w:fldChar w:fldCharType="separate"/>
        </w:r>
        <w:r w:rsidRPr="00A7719A">
          <w:rPr>
            <w:sz w:val="24"/>
            <w:szCs w:val="24"/>
            <w:lang w:val="zh-CN"/>
          </w:rPr>
          <w:t>2</w:t>
        </w:r>
        <w:r w:rsidRPr="00A7719A">
          <w:rPr>
            <w:sz w:val="24"/>
            <w:szCs w:val="24"/>
          </w:rPr>
          <w:fldChar w:fldCharType="end"/>
        </w:r>
      </w:p>
    </w:sdtContent>
  </w:sdt>
  <w:p w14:paraId="1C77BBDF" w14:textId="77777777" w:rsidR="00A7719A" w:rsidRDefault="00A7719A">
    <w:pPr>
      <w:pStyle w:val="a5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325837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B87167E" w14:textId="77777777" w:rsidR="00A7719A" w:rsidRPr="00A7719A" w:rsidRDefault="00A7719A" w:rsidP="00A7719A">
        <w:pPr>
          <w:pStyle w:val="a5"/>
          <w:spacing w:line="240" w:lineRule="auto"/>
          <w:ind w:firstLineChars="0" w:firstLine="0"/>
          <w:jc w:val="center"/>
          <w:rPr>
            <w:sz w:val="24"/>
            <w:szCs w:val="24"/>
          </w:rPr>
        </w:pPr>
        <w:r w:rsidRPr="00A7719A">
          <w:rPr>
            <w:sz w:val="24"/>
            <w:szCs w:val="24"/>
          </w:rPr>
          <w:fldChar w:fldCharType="begin"/>
        </w:r>
        <w:r w:rsidRPr="00A7719A">
          <w:rPr>
            <w:sz w:val="24"/>
            <w:szCs w:val="24"/>
          </w:rPr>
          <w:instrText>PAGE   \* MERGEFORMAT</w:instrText>
        </w:r>
        <w:r w:rsidRPr="00A7719A">
          <w:rPr>
            <w:sz w:val="24"/>
            <w:szCs w:val="24"/>
          </w:rPr>
          <w:fldChar w:fldCharType="separate"/>
        </w:r>
        <w:r w:rsidRPr="00A7719A">
          <w:rPr>
            <w:sz w:val="24"/>
            <w:szCs w:val="24"/>
            <w:lang w:val="zh-CN"/>
          </w:rPr>
          <w:t>2</w:t>
        </w:r>
        <w:r w:rsidRPr="00A7719A">
          <w:rPr>
            <w:sz w:val="24"/>
            <w:szCs w:val="24"/>
          </w:rPr>
          <w:fldChar w:fldCharType="end"/>
        </w:r>
      </w:p>
    </w:sdtContent>
  </w:sdt>
  <w:p w14:paraId="2876A4C9" w14:textId="77777777" w:rsidR="00A7719A" w:rsidRDefault="00A7719A">
    <w:pPr>
      <w:pStyle w:val="a5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627905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EC1348B" w14:textId="77777777" w:rsidR="00A7719A" w:rsidRPr="00A7719A" w:rsidRDefault="00A7719A" w:rsidP="00A7719A">
        <w:pPr>
          <w:pStyle w:val="a5"/>
          <w:spacing w:line="240" w:lineRule="auto"/>
          <w:ind w:firstLineChars="0" w:firstLine="0"/>
          <w:jc w:val="center"/>
          <w:rPr>
            <w:sz w:val="24"/>
            <w:szCs w:val="24"/>
          </w:rPr>
        </w:pPr>
        <w:r w:rsidRPr="00A7719A">
          <w:rPr>
            <w:sz w:val="24"/>
            <w:szCs w:val="24"/>
          </w:rPr>
          <w:fldChar w:fldCharType="begin"/>
        </w:r>
        <w:r w:rsidRPr="00A7719A">
          <w:rPr>
            <w:sz w:val="24"/>
            <w:szCs w:val="24"/>
          </w:rPr>
          <w:instrText>PAGE   \* MERGEFORMAT</w:instrText>
        </w:r>
        <w:r w:rsidRPr="00A7719A">
          <w:rPr>
            <w:sz w:val="24"/>
            <w:szCs w:val="24"/>
          </w:rPr>
          <w:fldChar w:fldCharType="separate"/>
        </w:r>
        <w:r w:rsidRPr="00A7719A">
          <w:rPr>
            <w:sz w:val="24"/>
            <w:szCs w:val="24"/>
            <w:lang w:val="zh-CN"/>
          </w:rPr>
          <w:t>2</w:t>
        </w:r>
        <w:r w:rsidRPr="00A7719A">
          <w:rPr>
            <w:sz w:val="24"/>
            <w:szCs w:val="24"/>
          </w:rPr>
          <w:fldChar w:fldCharType="end"/>
        </w:r>
      </w:p>
    </w:sdtContent>
  </w:sdt>
  <w:p w14:paraId="25096B4D" w14:textId="77777777" w:rsidR="00A7719A" w:rsidRDefault="00A7719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C30C3" w14:textId="77777777" w:rsidR="0085234C" w:rsidRDefault="0085234C" w:rsidP="00155707">
      <w:pPr>
        <w:ind w:firstLine="480"/>
      </w:pPr>
      <w:r>
        <w:separator/>
      </w:r>
    </w:p>
  </w:footnote>
  <w:footnote w:type="continuationSeparator" w:id="0">
    <w:p w14:paraId="42B96136" w14:textId="77777777" w:rsidR="0085234C" w:rsidRDefault="0085234C" w:rsidP="0015570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5267F" w14:textId="77777777" w:rsidR="00B51341" w:rsidRDefault="00B5134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6A2AA" w14:textId="77777777" w:rsidR="00B51341" w:rsidRDefault="00B5134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F992F" w14:textId="77777777" w:rsidR="00B51341" w:rsidRDefault="00B51341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E675D" w14:textId="77777777" w:rsidR="00BD7A14" w:rsidRDefault="00BD7A1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3518C"/>
    <w:multiLevelType w:val="hybridMultilevel"/>
    <w:tmpl w:val="62A02B0E"/>
    <w:lvl w:ilvl="0" w:tplc="2B523F5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C293716"/>
    <w:multiLevelType w:val="multilevel"/>
    <w:tmpl w:val="D96EED48"/>
    <w:lvl w:ilvl="0">
      <w:start w:val="1"/>
      <w:numFmt w:val="decimal"/>
      <w:pStyle w:val="1"/>
      <w:lvlText w:val="%1."/>
      <w:lvlJc w:val="left"/>
      <w:pPr>
        <w:ind w:left="440" w:hanging="440"/>
      </w:pPr>
      <w:rPr>
        <w:rFonts w:ascii="Times New Roman" w:eastAsiaTheme="majorEastAsia" w:hAnsi="Times New Roman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 w15:restartNumberingAfterBreak="0">
    <w:nsid w:val="167C4249"/>
    <w:multiLevelType w:val="multilevel"/>
    <w:tmpl w:val="951A69F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3" w15:restartNumberingAfterBreak="0">
    <w:nsid w:val="224F60D8"/>
    <w:multiLevelType w:val="multilevel"/>
    <w:tmpl w:val="BF327964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25BB2744"/>
    <w:multiLevelType w:val="multilevel"/>
    <w:tmpl w:val="4F42F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5" w15:restartNumberingAfterBreak="0">
    <w:nsid w:val="2E757830"/>
    <w:multiLevelType w:val="hybridMultilevel"/>
    <w:tmpl w:val="F6B62DF0"/>
    <w:lvl w:ilvl="0" w:tplc="516E38D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lowerLetter"/>
      <w:lvlText w:val="%5)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lowerLetter"/>
      <w:lvlText w:val="%8)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6" w15:restartNumberingAfterBreak="0">
    <w:nsid w:val="2F156467"/>
    <w:multiLevelType w:val="hybridMultilevel"/>
    <w:tmpl w:val="4B58F848"/>
    <w:lvl w:ilvl="0" w:tplc="222072B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lowerLetter"/>
      <w:lvlText w:val="%5)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lowerLetter"/>
      <w:lvlText w:val="%8)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7" w15:restartNumberingAfterBreak="0">
    <w:nsid w:val="402755DA"/>
    <w:multiLevelType w:val="hybridMultilevel"/>
    <w:tmpl w:val="2E143B88"/>
    <w:lvl w:ilvl="0" w:tplc="39A26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6A456E8"/>
    <w:multiLevelType w:val="hybridMultilevel"/>
    <w:tmpl w:val="B9A6BF0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75F2630"/>
    <w:multiLevelType w:val="multilevel"/>
    <w:tmpl w:val="2BAE2B34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0" w15:restartNumberingAfterBreak="0">
    <w:nsid w:val="57B46D73"/>
    <w:multiLevelType w:val="multilevel"/>
    <w:tmpl w:val="690A42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E014F42"/>
    <w:multiLevelType w:val="hybridMultilevel"/>
    <w:tmpl w:val="F9106C82"/>
    <w:lvl w:ilvl="0" w:tplc="5AD65F7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lowerLetter"/>
      <w:lvlText w:val="%5)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lowerLetter"/>
      <w:lvlText w:val="%8)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num w:numId="1" w16cid:durableId="1909802933">
    <w:abstractNumId w:val="10"/>
  </w:num>
  <w:num w:numId="2" w16cid:durableId="516584042">
    <w:abstractNumId w:val="7"/>
  </w:num>
  <w:num w:numId="3" w16cid:durableId="2048722140">
    <w:abstractNumId w:val="1"/>
  </w:num>
  <w:num w:numId="4" w16cid:durableId="379206335">
    <w:abstractNumId w:val="1"/>
  </w:num>
  <w:num w:numId="5" w16cid:durableId="1230968719">
    <w:abstractNumId w:val="1"/>
  </w:num>
  <w:num w:numId="6" w16cid:durableId="1445923406">
    <w:abstractNumId w:val="0"/>
  </w:num>
  <w:num w:numId="7" w16cid:durableId="462499516">
    <w:abstractNumId w:val="11"/>
  </w:num>
  <w:num w:numId="8" w16cid:durableId="366487688">
    <w:abstractNumId w:val="5"/>
  </w:num>
  <w:num w:numId="9" w16cid:durableId="2006200106">
    <w:abstractNumId w:val="6"/>
  </w:num>
  <w:num w:numId="10" w16cid:durableId="2125343860">
    <w:abstractNumId w:val="4"/>
  </w:num>
  <w:num w:numId="11" w16cid:durableId="560410478">
    <w:abstractNumId w:val="2"/>
  </w:num>
  <w:num w:numId="12" w16cid:durableId="915240431">
    <w:abstractNumId w:val="9"/>
  </w:num>
  <w:num w:numId="13" w16cid:durableId="130707822">
    <w:abstractNumId w:val="3"/>
  </w:num>
  <w:num w:numId="14" w16cid:durableId="4916030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6C"/>
    <w:rsid w:val="000024D4"/>
    <w:rsid w:val="000025BF"/>
    <w:rsid w:val="00003272"/>
    <w:rsid w:val="000039C7"/>
    <w:rsid w:val="00004B4C"/>
    <w:rsid w:val="00004EE9"/>
    <w:rsid w:val="00013F04"/>
    <w:rsid w:val="00016BB3"/>
    <w:rsid w:val="00016EF1"/>
    <w:rsid w:val="000173C6"/>
    <w:rsid w:val="000222F0"/>
    <w:rsid w:val="0002457B"/>
    <w:rsid w:val="00024A78"/>
    <w:rsid w:val="000256F9"/>
    <w:rsid w:val="00026032"/>
    <w:rsid w:val="00030F31"/>
    <w:rsid w:val="000341C6"/>
    <w:rsid w:val="000353CF"/>
    <w:rsid w:val="00035590"/>
    <w:rsid w:val="00040483"/>
    <w:rsid w:val="00042078"/>
    <w:rsid w:val="00044ED6"/>
    <w:rsid w:val="00045241"/>
    <w:rsid w:val="000467B5"/>
    <w:rsid w:val="00050AD9"/>
    <w:rsid w:val="000511CA"/>
    <w:rsid w:val="000511D9"/>
    <w:rsid w:val="00056487"/>
    <w:rsid w:val="00057135"/>
    <w:rsid w:val="00057F92"/>
    <w:rsid w:val="00062A30"/>
    <w:rsid w:val="00062CAE"/>
    <w:rsid w:val="00063D93"/>
    <w:rsid w:val="000645A8"/>
    <w:rsid w:val="0006773B"/>
    <w:rsid w:val="0007295C"/>
    <w:rsid w:val="00073272"/>
    <w:rsid w:val="00073EA7"/>
    <w:rsid w:val="00074552"/>
    <w:rsid w:val="00077839"/>
    <w:rsid w:val="0008193F"/>
    <w:rsid w:val="000849E0"/>
    <w:rsid w:val="000873E4"/>
    <w:rsid w:val="00087787"/>
    <w:rsid w:val="000909C5"/>
    <w:rsid w:val="0009135E"/>
    <w:rsid w:val="00096E89"/>
    <w:rsid w:val="000A2775"/>
    <w:rsid w:val="000A2D37"/>
    <w:rsid w:val="000A5A2C"/>
    <w:rsid w:val="000B0695"/>
    <w:rsid w:val="000B0DBF"/>
    <w:rsid w:val="000B1A87"/>
    <w:rsid w:val="000B2441"/>
    <w:rsid w:val="000B3BFF"/>
    <w:rsid w:val="000B3F26"/>
    <w:rsid w:val="000B409C"/>
    <w:rsid w:val="000B4801"/>
    <w:rsid w:val="000C05CD"/>
    <w:rsid w:val="000C0A2C"/>
    <w:rsid w:val="000C29C9"/>
    <w:rsid w:val="000C4790"/>
    <w:rsid w:val="000C7117"/>
    <w:rsid w:val="000D284A"/>
    <w:rsid w:val="000D307D"/>
    <w:rsid w:val="000D39C9"/>
    <w:rsid w:val="000D49BF"/>
    <w:rsid w:val="000D620D"/>
    <w:rsid w:val="000E13B4"/>
    <w:rsid w:val="000E3AA9"/>
    <w:rsid w:val="000E4D11"/>
    <w:rsid w:val="000E4F43"/>
    <w:rsid w:val="000E7066"/>
    <w:rsid w:val="000F430B"/>
    <w:rsid w:val="00100C35"/>
    <w:rsid w:val="00101570"/>
    <w:rsid w:val="00101CA7"/>
    <w:rsid w:val="00103364"/>
    <w:rsid w:val="001059A5"/>
    <w:rsid w:val="00106EDF"/>
    <w:rsid w:val="00110037"/>
    <w:rsid w:val="00110300"/>
    <w:rsid w:val="00114E20"/>
    <w:rsid w:val="00116619"/>
    <w:rsid w:val="00116752"/>
    <w:rsid w:val="00116CF1"/>
    <w:rsid w:val="00121657"/>
    <w:rsid w:val="001216C4"/>
    <w:rsid w:val="00121FD9"/>
    <w:rsid w:val="001225D1"/>
    <w:rsid w:val="00122D18"/>
    <w:rsid w:val="00123E18"/>
    <w:rsid w:val="00130009"/>
    <w:rsid w:val="001331B5"/>
    <w:rsid w:val="001338DB"/>
    <w:rsid w:val="00133E98"/>
    <w:rsid w:val="00134E90"/>
    <w:rsid w:val="00135772"/>
    <w:rsid w:val="0014087F"/>
    <w:rsid w:val="001430E2"/>
    <w:rsid w:val="001446F5"/>
    <w:rsid w:val="001468C8"/>
    <w:rsid w:val="00147D82"/>
    <w:rsid w:val="0015083B"/>
    <w:rsid w:val="001517F3"/>
    <w:rsid w:val="00152035"/>
    <w:rsid w:val="00152B01"/>
    <w:rsid w:val="00155707"/>
    <w:rsid w:val="00157972"/>
    <w:rsid w:val="00162F84"/>
    <w:rsid w:val="001634BC"/>
    <w:rsid w:val="001641DA"/>
    <w:rsid w:val="001642F7"/>
    <w:rsid w:val="00164898"/>
    <w:rsid w:val="00164D18"/>
    <w:rsid w:val="00170448"/>
    <w:rsid w:val="00172941"/>
    <w:rsid w:val="001733A5"/>
    <w:rsid w:val="00173938"/>
    <w:rsid w:val="00176AED"/>
    <w:rsid w:val="001827D2"/>
    <w:rsid w:val="001834EA"/>
    <w:rsid w:val="001838B5"/>
    <w:rsid w:val="00185023"/>
    <w:rsid w:val="0018554A"/>
    <w:rsid w:val="0018584F"/>
    <w:rsid w:val="00187F36"/>
    <w:rsid w:val="00192AAA"/>
    <w:rsid w:val="00192D09"/>
    <w:rsid w:val="0019329D"/>
    <w:rsid w:val="00193372"/>
    <w:rsid w:val="00194807"/>
    <w:rsid w:val="00194B49"/>
    <w:rsid w:val="00195703"/>
    <w:rsid w:val="00197766"/>
    <w:rsid w:val="00197F98"/>
    <w:rsid w:val="001A0D05"/>
    <w:rsid w:val="001A12F0"/>
    <w:rsid w:val="001A29AF"/>
    <w:rsid w:val="001A503E"/>
    <w:rsid w:val="001A5885"/>
    <w:rsid w:val="001A5BCE"/>
    <w:rsid w:val="001A62C0"/>
    <w:rsid w:val="001B1B72"/>
    <w:rsid w:val="001B2998"/>
    <w:rsid w:val="001B3161"/>
    <w:rsid w:val="001B507B"/>
    <w:rsid w:val="001B6AB1"/>
    <w:rsid w:val="001C24C4"/>
    <w:rsid w:val="001C3450"/>
    <w:rsid w:val="001C4D0B"/>
    <w:rsid w:val="001C7809"/>
    <w:rsid w:val="001D0AEB"/>
    <w:rsid w:val="001D1425"/>
    <w:rsid w:val="001D5BFE"/>
    <w:rsid w:val="001D720D"/>
    <w:rsid w:val="001E0010"/>
    <w:rsid w:val="001E0BB6"/>
    <w:rsid w:val="001E2049"/>
    <w:rsid w:val="001E2186"/>
    <w:rsid w:val="001E5D32"/>
    <w:rsid w:val="001E6F7B"/>
    <w:rsid w:val="001F4FA6"/>
    <w:rsid w:val="001F673C"/>
    <w:rsid w:val="001F7CB7"/>
    <w:rsid w:val="00200D44"/>
    <w:rsid w:val="0020415B"/>
    <w:rsid w:val="0020477E"/>
    <w:rsid w:val="00204AB1"/>
    <w:rsid w:val="00210F03"/>
    <w:rsid w:val="002129D1"/>
    <w:rsid w:val="00213A1E"/>
    <w:rsid w:val="00214217"/>
    <w:rsid w:val="0021503F"/>
    <w:rsid w:val="00215E70"/>
    <w:rsid w:val="0022109C"/>
    <w:rsid w:val="002211D2"/>
    <w:rsid w:val="002217BB"/>
    <w:rsid w:val="00221FAD"/>
    <w:rsid w:val="00223842"/>
    <w:rsid w:val="00223A8A"/>
    <w:rsid w:val="002321D0"/>
    <w:rsid w:val="002353A8"/>
    <w:rsid w:val="00237B82"/>
    <w:rsid w:val="00246371"/>
    <w:rsid w:val="00246487"/>
    <w:rsid w:val="00247975"/>
    <w:rsid w:val="00254D92"/>
    <w:rsid w:val="0026055A"/>
    <w:rsid w:val="0026331C"/>
    <w:rsid w:val="00263AAF"/>
    <w:rsid w:val="00265FDD"/>
    <w:rsid w:val="002672BA"/>
    <w:rsid w:val="002674BF"/>
    <w:rsid w:val="002703D8"/>
    <w:rsid w:val="00272F44"/>
    <w:rsid w:val="0027435A"/>
    <w:rsid w:val="00274EB8"/>
    <w:rsid w:val="00275713"/>
    <w:rsid w:val="00277250"/>
    <w:rsid w:val="0027748F"/>
    <w:rsid w:val="0028155B"/>
    <w:rsid w:val="002819AD"/>
    <w:rsid w:val="00282900"/>
    <w:rsid w:val="00283D1E"/>
    <w:rsid w:val="002848E5"/>
    <w:rsid w:val="00284C5B"/>
    <w:rsid w:val="0028557B"/>
    <w:rsid w:val="00286370"/>
    <w:rsid w:val="0028662A"/>
    <w:rsid w:val="00290CA7"/>
    <w:rsid w:val="0029142D"/>
    <w:rsid w:val="002946F1"/>
    <w:rsid w:val="00294AFC"/>
    <w:rsid w:val="00296087"/>
    <w:rsid w:val="00296570"/>
    <w:rsid w:val="002973C3"/>
    <w:rsid w:val="002975B6"/>
    <w:rsid w:val="00297AED"/>
    <w:rsid w:val="002A1A38"/>
    <w:rsid w:val="002A2522"/>
    <w:rsid w:val="002A647B"/>
    <w:rsid w:val="002A6B9C"/>
    <w:rsid w:val="002A6C34"/>
    <w:rsid w:val="002A791C"/>
    <w:rsid w:val="002B00BC"/>
    <w:rsid w:val="002B1975"/>
    <w:rsid w:val="002B3AA8"/>
    <w:rsid w:val="002B4E4F"/>
    <w:rsid w:val="002B583F"/>
    <w:rsid w:val="002B5EC4"/>
    <w:rsid w:val="002B6484"/>
    <w:rsid w:val="002B6DBB"/>
    <w:rsid w:val="002B79D2"/>
    <w:rsid w:val="002C0AC6"/>
    <w:rsid w:val="002C0E95"/>
    <w:rsid w:val="002C3088"/>
    <w:rsid w:val="002C5707"/>
    <w:rsid w:val="002C5763"/>
    <w:rsid w:val="002C5906"/>
    <w:rsid w:val="002C67B4"/>
    <w:rsid w:val="002C6A57"/>
    <w:rsid w:val="002C6CB7"/>
    <w:rsid w:val="002D1E60"/>
    <w:rsid w:val="002D3A73"/>
    <w:rsid w:val="002D555C"/>
    <w:rsid w:val="002D55E0"/>
    <w:rsid w:val="002D648D"/>
    <w:rsid w:val="002D6985"/>
    <w:rsid w:val="002D719B"/>
    <w:rsid w:val="002E13BE"/>
    <w:rsid w:val="002E4949"/>
    <w:rsid w:val="002E5EEC"/>
    <w:rsid w:val="002E7C3F"/>
    <w:rsid w:val="002F251F"/>
    <w:rsid w:val="002F3EA9"/>
    <w:rsid w:val="002F633F"/>
    <w:rsid w:val="00302B68"/>
    <w:rsid w:val="00307ADB"/>
    <w:rsid w:val="00315752"/>
    <w:rsid w:val="0031631D"/>
    <w:rsid w:val="003169CF"/>
    <w:rsid w:val="003214F2"/>
    <w:rsid w:val="003230D8"/>
    <w:rsid w:val="00325D59"/>
    <w:rsid w:val="00326803"/>
    <w:rsid w:val="00331D5A"/>
    <w:rsid w:val="003325A1"/>
    <w:rsid w:val="003332B3"/>
    <w:rsid w:val="003353BD"/>
    <w:rsid w:val="0033541B"/>
    <w:rsid w:val="003449ED"/>
    <w:rsid w:val="00346D1A"/>
    <w:rsid w:val="003541C1"/>
    <w:rsid w:val="003549A2"/>
    <w:rsid w:val="003553F6"/>
    <w:rsid w:val="00361268"/>
    <w:rsid w:val="003658B1"/>
    <w:rsid w:val="003667FA"/>
    <w:rsid w:val="00367F7D"/>
    <w:rsid w:val="00370334"/>
    <w:rsid w:val="00370F8D"/>
    <w:rsid w:val="00371731"/>
    <w:rsid w:val="00371C7D"/>
    <w:rsid w:val="0037246B"/>
    <w:rsid w:val="003801BF"/>
    <w:rsid w:val="00381DC1"/>
    <w:rsid w:val="00384C0B"/>
    <w:rsid w:val="00385707"/>
    <w:rsid w:val="00385EE4"/>
    <w:rsid w:val="0038755D"/>
    <w:rsid w:val="00390749"/>
    <w:rsid w:val="00391562"/>
    <w:rsid w:val="003A0399"/>
    <w:rsid w:val="003A26AE"/>
    <w:rsid w:val="003A30C9"/>
    <w:rsid w:val="003A594F"/>
    <w:rsid w:val="003A7D72"/>
    <w:rsid w:val="003B06C3"/>
    <w:rsid w:val="003B19C4"/>
    <w:rsid w:val="003B3082"/>
    <w:rsid w:val="003B3643"/>
    <w:rsid w:val="003B67D3"/>
    <w:rsid w:val="003C1965"/>
    <w:rsid w:val="003C2FFB"/>
    <w:rsid w:val="003C42F2"/>
    <w:rsid w:val="003C44FD"/>
    <w:rsid w:val="003C7C88"/>
    <w:rsid w:val="003C7F8E"/>
    <w:rsid w:val="003E0797"/>
    <w:rsid w:val="003E1A63"/>
    <w:rsid w:val="003E1A77"/>
    <w:rsid w:val="003E207C"/>
    <w:rsid w:val="003E3213"/>
    <w:rsid w:val="003E34F3"/>
    <w:rsid w:val="003E3774"/>
    <w:rsid w:val="003E5886"/>
    <w:rsid w:val="003F07B1"/>
    <w:rsid w:val="003F0D76"/>
    <w:rsid w:val="003F1DB9"/>
    <w:rsid w:val="003F3075"/>
    <w:rsid w:val="003F4510"/>
    <w:rsid w:val="003F61A6"/>
    <w:rsid w:val="003F7841"/>
    <w:rsid w:val="00400C9A"/>
    <w:rsid w:val="00400FD5"/>
    <w:rsid w:val="00404245"/>
    <w:rsid w:val="00406860"/>
    <w:rsid w:val="004074EB"/>
    <w:rsid w:val="00407688"/>
    <w:rsid w:val="00412C49"/>
    <w:rsid w:val="00412FE0"/>
    <w:rsid w:val="0041313D"/>
    <w:rsid w:val="00417020"/>
    <w:rsid w:val="0042022C"/>
    <w:rsid w:val="004204F3"/>
    <w:rsid w:val="0042139B"/>
    <w:rsid w:val="0042187A"/>
    <w:rsid w:val="004227F0"/>
    <w:rsid w:val="00423FE7"/>
    <w:rsid w:val="00425458"/>
    <w:rsid w:val="0042697C"/>
    <w:rsid w:val="00427275"/>
    <w:rsid w:val="00431A10"/>
    <w:rsid w:val="00431DB2"/>
    <w:rsid w:val="00434607"/>
    <w:rsid w:val="004357DD"/>
    <w:rsid w:val="0044114C"/>
    <w:rsid w:val="00442C23"/>
    <w:rsid w:val="00442E73"/>
    <w:rsid w:val="00443F0F"/>
    <w:rsid w:val="00447345"/>
    <w:rsid w:val="00451711"/>
    <w:rsid w:val="00451B63"/>
    <w:rsid w:val="004537F5"/>
    <w:rsid w:val="00454073"/>
    <w:rsid w:val="00454322"/>
    <w:rsid w:val="004546C9"/>
    <w:rsid w:val="00454A4F"/>
    <w:rsid w:val="00462A13"/>
    <w:rsid w:val="00463F90"/>
    <w:rsid w:val="00464A03"/>
    <w:rsid w:val="00465A12"/>
    <w:rsid w:val="004678BA"/>
    <w:rsid w:val="004707DD"/>
    <w:rsid w:val="004726F5"/>
    <w:rsid w:val="00472725"/>
    <w:rsid w:val="00475CC1"/>
    <w:rsid w:val="00476E32"/>
    <w:rsid w:val="0048059E"/>
    <w:rsid w:val="00480726"/>
    <w:rsid w:val="00480B27"/>
    <w:rsid w:val="00480F65"/>
    <w:rsid w:val="004849E2"/>
    <w:rsid w:val="00484DF1"/>
    <w:rsid w:val="004865B7"/>
    <w:rsid w:val="00487BC4"/>
    <w:rsid w:val="00487E14"/>
    <w:rsid w:val="00491881"/>
    <w:rsid w:val="00496EBB"/>
    <w:rsid w:val="004A055D"/>
    <w:rsid w:val="004A174E"/>
    <w:rsid w:val="004A41E6"/>
    <w:rsid w:val="004A4DDF"/>
    <w:rsid w:val="004A5076"/>
    <w:rsid w:val="004A5E0E"/>
    <w:rsid w:val="004A6C45"/>
    <w:rsid w:val="004A6E48"/>
    <w:rsid w:val="004B0289"/>
    <w:rsid w:val="004B0F13"/>
    <w:rsid w:val="004B2486"/>
    <w:rsid w:val="004B29BE"/>
    <w:rsid w:val="004C21AD"/>
    <w:rsid w:val="004C3B76"/>
    <w:rsid w:val="004C5832"/>
    <w:rsid w:val="004D0A34"/>
    <w:rsid w:val="004D0D11"/>
    <w:rsid w:val="004D34DC"/>
    <w:rsid w:val="004D5729"/>
    <w:rsid w:val="004E4E4A"/>
    <w:rsid w:val="004E6194"/>
    <w:rsid w:val="004F43A8"/>
    <w:rsid w:val="00500451"/>
    <w:rsid w:val="00502009"/>
    <w:rsid w:val="0050484A"/>
    <w:rsid w:val="00505C71"/>
    <w:rsid w:val="00506BD8"/>
    <w:rsid w:val="005100DD"/>
    <w:rsid w:val="005110CE"/>
    <w:rsid w:val="00511D43"/>
    <w:rsid w:val="00512721"/>
    <w:rsid w:val="00513B5C"/>
    <w:rsid w:val="005148B9"/>
    <w:rsid w:val="00515418"/>
    <w:rsid w:val="00523A9E"/>
    <w:rsid w:val="0052525D"/>
    <w:rsid w:val="00525C5B"/>
    <w:rsid w:val="0052607E"/>
    <w:rsid w:val="00526113"/>
    <w:rsid w:val="005266B5"/>
    <w:rsid w:val="0052780E"/>
    <w:rsid w:val="005313BA"/>
    <w:rsid w:val="005360B7"/>
    <w:rsid w:val="005367E2"/>
    <w:rsid w:val="0053792A"/>
    <w:rsid w:val="00540506"/>
    <w:rsid w:val="005409CC"/>
    <w:rsid w:val="00541E26"/>
    <w:rsid w:val="00542354"/>
    <w:rsid w:val="00544F21"/>
    <w:rsid w:val="00550723"/>
    <w:rsid w:val="00550F1C"/>
    <w:rsid w:val="005542B0"/>
    <w:rsid w:val="00555E78"/>
    <w:rsid w:val="0055720F"/>
    <w:rsid w:val="00557605"/>
    <w:rsid w:val="00560165"/>
    <w:rsid w:val="00560B64"/>
    <w:rsid w:val="005631AE"/>
    <w:rsid w:val="00564454"/>
    <w:rsid w:val="00564629"/>
    <w:rsid w:val="00567415"/>
    <w:rsid w:val="005677B7"/>
    <w:rsid w:val="00573FF6"/>
    <w:rsid w:val="005750BB"/>
    <w:rsid w:val="0057752D"/>
    <w:rsid w:val="005815D1"/>
    <w:rsid w:val="0058366E"/>
    <w:rsid w:val="005846E1"/>
    <w:rsid w:val="00584754"/>
    <w:rsid w:val="00586BA2"/>
    <w:rsid w:val="00586EA0"/>
    <w:rsid w:val="00586F5B"/>
    <w:rsid w:val="005901BF"/>
    <w:rsid w:val="005938E6"/>
    <w:rsid w:val="00595B7B"/>
    <w:rsid w:val="005963A3"/>
    <w:rsid w:val="00596B93"/>
    <w:rsid w:val="00596E1F"/>
    <w:rsid w:val="005A2C2F"/>
    <w:rsid w:val="005A3BF7"/>
    <w:rsid w:val="005A43DD"/>
    <w:rsid w:val="005A4825"/>
    <w:rsid w:val="005A4889"/>
    <w:rsid w:val="005A5F11"/>
    <w:rsid w:val="005A67CD"/>
    <w:rsid w:val="005A7113"/>
    <w:rsid w:val="005B5021"/>
    <w:rsid w:val="005B6BB8"/>
    <w:rsid w:val="005C04B2"/>
    <w:rsid w:val="005C07C9"/>
    <w:rsid w:val="005C67DD"/>
    <w:rsid w:val="005D2200"/>
    <w:rsid w:val="005D3FE4"/>
    <w:rsid w:val="005D4A16"/>
    <w:rsid w:val="005D540F"/>
    <w:rsid w:val="005D541A"/>
    <w:rsid w:val="005D578E"/>
    <w:rsid w:val="005D5FBF"/>
    <w:rsid w:val="005E04C5"/>
    <w:rsid w:val="005E1C70"/>
    <w:rsid w:val="005E4CA6"/>
    <w:rsid w:val="005E5AD3"/>
    <w:rsid w:val="005E5E0B"/>
    <w:rsid w:val="005E662B"/>
    <w:rsid w:val="005F6755"/>
    <w:rsid w:val="005F6FDC"/>
    <w:rsid w:val="0060226D"/>
    <w:rsid w:val="00603716"/>
    <w:rsid w:val="00603E28"/>
    <w:rsid w:val="00604390"/>
    <w:rsid w:val="006043B1"/>
    <w:rsid w:val="00607F3D"/>
    <w:rsid w:val="00610CC1"/>
    <w:rsid w:val="00611162"/>
    <w:rsid w:val="00613534"/>
    <w:rsid w:val="0061603F"/>
    <w:rsid w:val="0062105C"/>
    <w:rsid w:val="0062165F"/>
    <w:rsid w:val="00622924"/>
    <w:rsid w:val="00622DAC"/>
    <w:rsid w:val="00624B06"/>
    <w:rsid w:val="006252D4"/>
    <w:rsid w:val="006263A8"/>
    <w:rsid w:val="006302B1"/>
    <w:rsid w:val="00630BB8"/>
    <w:rsid w:val="006316D3"/>
    <w:rsid w:val="006410EB"/>
    <w:rsid w:val="006416B3"/>
    <w:rsid w:val="0064218E"/>
    <w:rsid w:val="00642FA0"/>
    <w:rsid w:val="00647863"/>
    <w:rsid w:val="00650883"/>
    <w:rsid w:val="0065162A"/>
    <w:rsid w:val="00653989"/>
    <w:rsid w:val="006552A8"/>
    <w:rsid w:val="006558BF"/>
    <w:rsid w:val="00655CAA"/>
    <w:rsid w:val="00656ACB"/>
    <w:rsid w:val="006624B4"/>
    <w:rsid w:val="00663052"/>
    <w:rsid w:val="00664140"/>
    <w:rsid w:val="00664510"/>
    <w:rsid w:val="006664CE"/>
    <w:rsid w:val="00670127"/>
    <w:rsid w:val="006702F9"/>
    <w:rsid w:val="00670545"/>
    <w:rsid w:val="00671EA3"/>
    <w:rsid w:val="00672F15"/>
    <w:rsid w:val="0067344A"/>
    <w:rsid w:val="00684100"/>
    <w:rsid w:val="006842A7"/>
    <w:rsid w:val="00685E74"/>
    <w:rsid w:val="00686031"/>
    <w:rsid w:val="006877DE"/>
    <w:rsid w:val="00687CB4"/>
    <w:rsid w:val="006907D5"/>
    <w:rsid w:val="00690CA2"/>
    <w:rsid w:val="00691652"/>
    <w:rsid w:val="0069194D"/>
    <w:rsid w:val="00691E03"/>
    <w:rsid w:val="0069460E"/>
    <w:rsid w:val="00694935"/>
    <w:rsid w:val="006A08B6"/>
    <w:rsid w:val="006A2F0F"/>
    <w:rsid w:val="006A32A8"/>
    <w:rsid w:val="006A400D"/>
    <w:rsid w:val="006A4118"/>
    <w:rsid w:val="006A7C7B"/>
    <w:rsid w:val="006B041B"/>
    <w:rsid w:val="006B0B75"/>
    <w:rsid w:val="006B18D9"/>
    <w:rsid w:val="006B1D7E"/>
    <w:rsid w:val="006B5427"/>
    <w:rsid w:val="006B587A"/>
    <w:rsid w:val="006B5D48"/>
    <w:rsid w:val="006B6185"/>
    <w:rsid w:val="006B6C0C"/>
    <w:rsid w:val="006C06A3"/>
    <w:rsid w:val="006C4638"/>
    <w:rsid w:val="006C5557"/>
    <w:rsid w:val="006C5896"/>
    <w:rsid w:val="006D1AA3"/>
    <w:rsid w:val="006D1DBC"/>
    <w:rsid w:val="006D402C"/>
    <w:rsid w:val="006D4E8B"/>
    <w:rsid w:val="006D6370"/>
    <w:rsid w:val="006D6951"/>
    <w:rsid w:val="006D6A09"/>
    <w:rsid w:val="006E3C36"/>
    <w:rsid w:val="006E57FE"/>
    <w:rsid w:val="006E6F42"/>
    <w:rsid w:val="006E7A15"/>
    <w:rsid w:val="006F0507"/>
    <w:rsid w:val="006F068B"/>
    <w:rsid w:val="006F0C80"/>
    <w:rsid w:val="006F12B8"/>
    <w:rsid w:val="006F375A"/>
    <w:rsid w:val="006F6438"/>
    <w:rsid w:val="007021EE"/>
    <w:rsid w:val="0070597B"/>
    <w:rsid w:val="00706624"/>
    <w:rsid w:val="00707B7A"/>
    <w:rsid w:val="00710295"/>
    <w:rsid w:val="00715FC9"/>
    <w:rsid w:val="007171EB"/>
    <w:rsid w:val="007204BC"/>
    <w:rsid w:val="007219D8"/>
    <w:rsid w:val="00721F2E"/>
    <w:rsid w:val="00722050"/>
    <w:rsid w:val="00725221"/>
    <w:rsid w:val="00732E88"/>
    <w:rsid w:val="00733408"/>
    <w:rsid w:val="00733B6A"/>
    <w:rsid w:val="0073466A"/>
    <w:rsid w:val="00734C0E"/>
    <w:rsid w:val="007361FD"/>
    <w:rsid w:val="00736C50"/>
    <w:rsid w:val="00741674"/>
    <w:rsid w:val="00741C91"/>
    <w:rsid w:val="007426DC"/>
    <w:rsid w:val="00742EB8"/>
    <w:rsid w:val="00746E6F"/>
    <w:rsid w:val="007474B2"/>
    <w:rsid w:val="00753BBD"/>
    <w:rsid w:val="00755E9C"/>
    <w:rsid w:val="00761FBB"/>
    <w:rsid w:val="00763001"/>
    <w:rsid w:val="00763759"/>
    <w:rsid w:val="0076528C"/>
    <w:rsid w:val="00772D6C"/>
    <w:rsid w:val="00775A67"/>
    <w:rsid w:val="00775F14"/>
    <w:rsid w:val="007805C9"/>
    <w:rsid w:val="00782F35"/>
    <w:rsid w:val="007831C8"/>
    <w:rsid w:val="00783830"/>
    <w:rsid w:val="00784C1D"/>
    <w:rsid w:val="00784F01"/>
    <w:rsid w:val="00786A70"/>
    <w:rsid w:val="00787403"/>
    <w:rsid w:val="00787F61"/>
    <w:rsid w:val="007935A0"/>
    <w:rsid w:val="00794042"/>
    <w:rsid w:val="007946A1"/>
    <w:rsid w:val="0079577C"/>
    <w:rsid w:val="0079610E"/>
    <w:rsid w:val="00796496"/>
    <w:rsid w:val="0079718D"/>
    <w:rsid w:val="00797445"/>
    <w:rsid w:val="00797904"/>
    <w:rsid w:val="007A1AC2"/>
    <w:rsid w:val="007A41B7"/>
    <w:rsid w:val="007A45D8"/>
    <w:rsid w:val="007B31A3"/>
    <w:rsid w:val="007B43A4"/>
    <w:rsid w:val="007B4BF0"/>
    <w:rsid w:val="007B5F54"/>
    <w:rsid w:val="007B647F"/>
    <w:rsid w:val="007B64A7"/>
    <w:rsid w:val="007B6CB5"/>
    <w:rsid w:val="007B6EC9"/>
    <w:rsid w:val="007C68C3"/>
    <w:rsid w:val="007D0A9D"/>
    <w:rsid w:val="007D17C0"/>
    <w:rsid w:val="007D23BF"/>
    <w:rsid w:val="007D4759"/>
    <w:rsid w:val="007D60F8"/>
    <w:rsid w:val="007D6D13"/>
    <w:rsid w:val="007D7BFE"/>
    <w:rsid w:val="007E296D"/>
    <w:rsid w:val="007E351F"/>
    <w:rsid w:val="007E41D0"/>
    <w:rsid w:val="007F2480"/>
    <w:rsid w:val="007F6D50"/>
    <w:rsid w:val="008001B0"/>
    <w:rsid w:val="00800295"/>
    <w:rsid w:val="00800EF0"/>
    <w:rsid w:val="008020A7"/>
    <w:rsid w:val="00802E29"/>
    <w:rsid w:val="008035FD"/>
    <w:rsid w:val="008043B4"/>
    <w:rsid w:val="008047DD"/>
    <w:rsid w:val="00805603"/>
    <w:rsid w:val="008069A9"/>
    <w:rsid w:val="00806A18"/>
    <w:rsid w:val="008070FD"/>
    <w:rsid w:val="00807A38"/>
    <w:rsid w:val="00811E24"/>
    <w:rsid w:val="00813AC8"/>
    <w:rsid w:val="00815B1E"/>
    <w:rsid w:val="00820379"/>
    <w:rsid w:val="008207DF"/>
    <w:rsid w:val="00822012"/>
    <w:rsid w:val="00822C5F"/>
    <w:rsid w:val="008237A8"/>
    <w:rsid w:val="00823FCB"/>
    <w:rsid w:val="008267C5"/>
    <w:rsid w:val="008267D5"/>
    <w:rsid w:val="008303F5"/>
    <w:rsid w:val="008327E7"/>
    <w:rsid w:val="00832C58"/>
    <w:rsid w:val="008339D8"/>
    <w:rsid w:val="008359FF"/>
    <w:rsid w:val="00837327"/>
    <w:rsid w:val="008373C5"/>
    <w:rsid w:val="00837D76"/>
    <w:rsid w:val="0084154E"/>
    <w:rsid w:val="008421AC"/>
    <w:rsid w:val="0084294A"/>
    <w:rsid w:val="00843655"/>
    <w:rsid w:val="008444A0"/>
    <w:rsid w:val="00846042"/>
    <w:rsid w:val="00846476"/>
    <w:rsid w:val="0085111D"/>
    <w:rsid w:val="008513B0"/>
    <w:rsid w:val="00851A9B"/>
    <w:rsid w:val="0085234C"/>
    <w:rsid w:val="00853C41"/>
    <w:rsid w:val="008565AE"/>
    <w:rsid w:val="00857CDE"/>
    <w:rsid w:val="008604D3"/>
    <w:rsid w:val="00860F9F"/>
    <w:rsid w:val="00865839"/>
    <w:rsid w:val="00866322"/>
    <w:rsid w:val="00866E89"/>
    <w:rsid w:val="00867D29"/>
    <w:rsid w:val="008716BF"/>
    <w:rsid w:val="0087176D"/>
    <w:rsid w:val="00871B81"/>
    <w:rsid w:val="008720E6"/>
    <w:rsid w:val="0087282A"/>
    <w:rsid w:val="0087408C"/>
    <w:rsid w:val="00875F73"/>
    <w:rsid w:val="00877A17"/>
    <w:rsid w:val="008800EA"/>
    <w:rsid w:val="0088176D"/>
    <w:rsid w:val="00881A86"/>
    <w:rsid w:val="0088726C"/>
    <w:rsid w:val="00887B57"/>
    <w:rsid w:val="00887D7E"/>
    <w:rsid w:val="008908BA"/>
    <w:rsid w:val="00890B03"/>
    <w:rsid w:val="008941CA"/>
    <w:rsid w:val="00895458"/>
    <w:rsid w:val="00896ECD"/>
    <w:rsid w:val="00897E8B"/>
    <w:rsid w:val="00897F7E"/>
    <w:rsid w:val="008A07A0"/>
    <w:rsid w:val="008A3566"/>
    <w:rsid w:val="008A3B82"/>
    <w:rsid w:val="008A7B86"/>
    <w:rsid w:val="008B231B"/>
    <w:rsid w:val="008B2720"/>
    <w:rsid w:val="008C0067"/>
    <w:rsid w:val="008C0969"/>
    <w:rsid w:val="008C0AD3"/>
    <w:rsid w:val="008C2022"/>
    <w:rsid w:val="008C3863"/>
    <w:rsid w:val="008C3916"/>
    <w:rsid w:val="008C44C5"/>
    <w:rsid w:val="008C5AC3"/>
    <w:rsid w:val="008C607A"/>
    <w:rsid w:val="008C6127"/>
    <w:rsid w:val="008C6504"/>
    <w:rsid w:val="008C78DD"/>
    <w:rsid w:val="008D2136"/>
    <w:rsid w:val="008D3214"/>
    <w:rsid w:val="008D499B"/>
    <w:rsid w:val="008D5FB8"/>
    <w:rsid w:val="008D7BAE"/>
    <w:rsid w:val="008E006D"/>
    <w:rsid w:val="008E0BC2"/>
    <w:rsid w:val="008E1762"/>
    <w:rsid w:val="008E2CD0"/>
    <w:rsid w:val="008E4293"/>
    <w:rsid w:val="008E6954"/>
    <w:rsid w:val="008E76DE"/>
    <w:rsid w:val="008E7F76"/>
    <w:rsid w:val="008F2168"/>
    <w:rsid w:val="008F286A"/>
    <w:rsid w:val="008F43BE"/>
    <w:rsid w:val="008F4896"/>
    <w:rsid w:val="008F5854"/>
    <w:rsid w:val="008F5F96"/>
    <w:rsid w:val="008F68EE"/>
    <w:rsid w:val="009002AB"/>
    <w:rsid w:val="00904BA7"/>
    <w:rsid w:val="009053A2"/>
    <w:rsid w:val="00913E42"/>
    <w:rsid w:val="009155F8"/>
    <w:rsid w:val="009156A6"/>
    <w:rsid w:val="00915C62"/>
    <w:rsid w:val="00917F3F"/>
    <w:rsid w:val="0092047F"/>
    <w:rsid w:val="0092150E"/>
    <w:rsid w:val="00922161"/>
    <w:rsid w:val="00922869"/>
    <w:rsid w:val="00922F3A"/>
    <w:rsid w:val="009248D7"/>
    <w:rsid w:val="00925377"/>
    <w:rsid w:val="00930937"/>
    <w:rsid w:val="00930E20"/>
    <w:rsid w:val="00932C4A"/>
    <w:rsid w:val="00933E9B"/>
    <w:rsid w:val="00935553"/>
    <w:rsid w:val="00935577"/>
    <w:rsid w:val="009367E7"/>
    <w:rsid w:val="0093776C"/>
    <w:rsid w:val="00940AB2"/>
    <w:rsid w:val="00940ED7"/>
    <w:rsid w:val="009460B2"/>
    <w:rsid w:val="00947991"/>
    <w:rsid w:val="00951B12"/>
    <w:rsid w:val="009567AD"/>
    <w:rsid w:val="00957043"/>
    <w:rsid w:val="009576AD"/>
    <w:rsid w:val="0096096C"/>
    <w:rsid w:val="00961E6D"/>
    <w:rsid w:val="00965E1C"/>
    <w:rsid w:val="00970E5A"/>
    <w:rsid w:val="00971A57"/>
    <w:rsid w:val="00971FEC"/>
    <w:rsid w:val="0097482D"/>
    <w:rsid w:val="009754B4"/>
    <w:rsid w:val="00977818"/>
    <w:rsid w:val="00980B26"/>
    <w:rsid w:val="00980DA9"/>
    <w:rsid w:val="00981198"/>
    <w:rsid w:val="009853F1"/>
    <w:rsid w:val="009862AB"/>
    <w:rsid w:val="00987036"/>
    <w:rsid w:val="00990BD7"/>
    <w:rsid w:val="00994825"/>
    <w:rsid w:val="00995AE0"/>
    <w:rsid w:val="00997F1E"/>
    <w:rsid w:val="009A1F66"/>
    <w:rsid w:val="009A3FC7"/>
    <w:rsid w:val="009A64CF"/>
    <w:rsid w:val="009A6DD7"/>
    <w:rsid w:val="009A761A"/>
    <w:rsid w:val="009B07C7"/>
    <w:rsid w:val="009B2636"/>
    <w:rsid w:val="009B3D76"/>
    <w:rsid w:val="009B4E18"/>
    <w:rsid w:val="009B5A6E"/>
    <w:rsid w:val="009B6792"/>
    <w:rsid w:val="009B7F91"/>
    <w:rsid w:val="009C4DCA"/>
    <w:rsid w:val="009C7A8A"/>
    <w:rsid w:val="009D1551"/>
    <w:rsid w:val="009D2792"/>
    <w:rsid w:val="009D7A68"/>
    <w:rsid w:val="009E0FE7"/>
    <w:rsid w:val="009E311B"/>
    <w:rsid w:val="009E46CC"/>
    <w:rsid w:val="009E5956"/>
    <w:rsid w:val="009E7424"/>
    <w:rsid w:val="009F00FA"/>
    <w:rsid w:val="009F050B"/>
    <w:rsid w:val="009F0AF0"/>
    <w:rsid w:val="009F574C"/>
    <w:rsid w:val="009F591D"/>
    <w:rsid w:val="009F5BF9"/>
    <w:rsid w:val="009F5C22"/>
    <w:rsid w:val="009F60AE"/>
    <w:rsid w:val="00A0005B"/>
    <w:rsid w:val="00A0059E"/>
    <w:rsid w:val="00A01B84"/>
    <w:rsid w:val="00A0444E"/>
    <w:rsid w:val="00A0655A"/>
    <w:rsid w:val="00A10424"/>
    <w:rsid w:val="00A11288"/>
    <w:rsid w:val="00A13C81"/>
    <w:rsid w:val="00A17B90"/>
    <w:rsid w:val="00A20FED"/>
    <w:rsid w:val="00A232C2"/>
    <w:rsid w:val="00A2384A"/>
    <w:rsid w:val="00A23950"/>
    <w:rsid w:val="00A25821"/>
    <w:rsid w:val="00A2623E"/>
    <w:rsid w:val="00A335A7"/>
    <w:rsid w:val="00A3387F"/>
    <w:rsid w:val="00A348C9"/>
    <w:rsid w:val="00A43772"/>
    <w:rsid w:val="00A45B58"/>
    <w:rsid w:val="00A460A9"/>
    <w:rsid w:val="00A46E0F"/>
    <w:rsid w:val="00A51185"/>
    <w:rsid w:val="00A53020"/>
    <w:rsid w:val="00A53FEF"/>
    <w:rsid w:val="00A556A0"/>
    <w:rsid w:val="00A608B4"/>
    <w:rsid w:val="00A62D91"/>
    <w:rsid w:val="00A63E78"/>
    <w:rsid w:val="00A64E82"/>
    <w:rsid w:val="00A651FB"/>
    <w:rsid w:val="00A66733"/>
    <w:rsid w:val="00A6752C"/>
    <w:rsid w:val="00A715C2"/>
    <w:rsid w:val="00A72D02"/>
    <w:rsid w:val="00A72DC7"/>
    <w:rsid w:val="00A74B77"/>
    <w:rsid w:val="00A757C8"/>
    <w:rsid w:val="00A75F0D"/>
    <w:rsid w:val="00A75F7B"/>
    <w:rsid w:val="00A7646B"/>
    <w:rsid w:val="00A7719A"/>
    <w:rsid w:val="00A77391"/>
    <w:rsid w:val="00A77D6B"/>
    <w:rsid w:val="00A80139"/>
    <w:rsid w:val="00A84471"/>
    <w:rsid w:val="00A864BA"/>
    <w:rsid w:val="00A867D3"/>
    <w:rsid w:val="00A871ED"/>
    <w:rsid w:val="00A87CC8"/>
    <w:rsid w:val="00A91930"/>
    <w:rsid w:val="00A91E81"/>
    <w:rsid w:val="00A92062"/>
    <w:rsid w:val="00A92225"/>
    <w:rsid w:val="00A92506"/>
    <w:rsid w:val="00A9460B"/>
    <w:rsid w:val="00A949F3"/>
    <w:rsid w:val="00A95271"/>
    <w:rsid w:val="00A95C32"/>
    <w:rsid w:val="00A96BB4"/>
    <w:rsid w:val="00AA0A46"/>
    <w:rsid w:val="00AA1D39"/>
    <w:rsid w:val="00AA217D"/>
    <w:rsid w:val="00AA429B"/>
    <w:rsid w:val="00AA51E4"/>
    <w:rsid w:val="00AA51F3"/>
    <w:rsid w:val="00AA60D4"/>
    <w:rsid w:val="00AB1412"/>
    <w:rsid w:val="00AB2AFF"/>
    <w:rsid w:val="00AB3FDD"/>
    <w:rsid w:val="00AB49D7"/>
    <w:rsid w:val="00AB58BD"/>
    <w:rsid w:val="00AB5B9B"/>
    <w:rsid w:val="00AB617A"/>
    <w:rsid w:val="00AB6D57"/>
    <w:rsid w:val="00AC3138"/>
    <w:rsid w:val="00AC39CE"/>
    <w:rsid w:val="00AC406D"/>
    <w:rsid w:val="00AC79E6"/>
    <w:rsid w:val="00AD0034"/>
    <w:rsid w:val="00AD118E"/>
    <w:rsid w:val="00AD2EFF"/>
    <w:rsid w:val="00AD3505"/>
    <w:rsid w:val="00AD51CE"/>
    <w:rsid w:val="00AD65B6"/>
    <w:rsid w:val="00AE0341"/>
    <w:rsid w:val="00AE2DE0"/>
    <w:rsid w:val="00AE2DF6"/>
    <w:rsid w:val="00AF2D7E"/>
    <w:rsid w:val="00AF3B88"/>
    <w:rsid w:val="00AF5ADF"/>
    <w:rsid w:val="00AF6CF5"/>
    <w:rsid w:val="00AF6EAD"/>
    <w:rsid w:val="00B005DD"/>
    <w:rsid w:val="00B01652"/>
    <w:rsid w:val="00B0235E"/>
    <w:rsid w:val="00B02363"/>
    <w:rsid w:val="00B03E0F"/>
    <w:rsid w:val="00B03FC3"/>
    <w:rsid w:val="00B04D57"/>
    <w:rsid w:val="00B12F63"/>
    <w:rsid w:val="00B13C6F"/>
    <w:rsid w:val="00B13CA8"/>
    <w:rsid w:val="00B141A4"/>
    <w:rsid w:val="00B20169"/>
    <w:rsid w:val="00B20E48"/>
    <w:rsid w:val="00B22F3D"/>
    <w:rsid w:val="00B24534"/>
    <w:rsid w:val="00B24A63"/>
    <w:rsid w:val="00B25144"/>
    <w:rsid w:val="00B30146"/>
    <w:rsid w:val="00B3171C"/>
    <w:rsid w:val="00B319A6"/>
    <w:rsid w:val="00B346DC"/>
    <w:rsid w:val="00B35E77"/>
    <w:rsid w:val="00B40EEF"/>
    <w:rsid w:val="00B411D1"/>
    <w:rsid w:val="00B424E9"/>
    <w:rsid w:val="00B457C4"/>
    <w:rsid w:val="00B45AE6"/>
    <w:rsid w:val="00B472EC"/>
    <w:rsid w:val="00B511F8"/>
    <w:rsid w:val="00B51341"/>
    <w:rsid w:val="00B52909"/>
    <w:rsid w:val="00B57F1F"/>
    <w:rsid w:val="00B60699"/>
    <w:rsid w:val="00B63126"/>
    <w:rsid w:val="00B64C61"/>
    <w:rsid w:val="00B65A59"/>
    <w:rsid w:val="00B66349"/>
    <w:rsid w:val="00B675BE"/>
    <w:rsid w:val="00B710A6"/>
    <w:rsid w:val="00B718F8"/>
    <w:rsid w:val="00B72589"/>
    <w:rsid w:val="00B72C4C"/>
    <w:rsid w:val="00B75205"/>
    <w:rsid w:val="00B759D4"/>
    <w:rsid w:val="00B777CA"/>
    <w:rsid w:val="00B8038D"/>
    <w:rsid w:val="00B80C97"/>
    <w:rsid w:val="00B8201E"/>
    <w:rsid w:val="00B8249C"/>
    <w:rsid w:val="00B8352E"/>
    <w:rsid w:val="00B84AFA"/>
    <w:rsid w:val="00B87C1C"/>
    <w:rsid w:val="00B9544F"/>
    <w:rsid w:val="00BA2862"/>
    <w:rsid w:val="00BA3726"/>
    <w:rsid w:val="00BA55F6"/>
    <w:rsid w:val="00BA74D4"/>
    <w:rsid w:val="00BA753F"/>
    <w:rsid w:val="00BB303A"/>
    <w:rsid w:val="00BB3AD0"/>
    <w:rsid w:val="00BB4C93"/>
    <w:rsid w:val="00BB5984"/>
    <w:rsid w:val="00BC12E5"/>
    <w:rsid w:val="00BC2961"/>
    <w:rsid w:val="00BC35E9"/>
    <w:rsid w:val="00BC3D72"/>
    <w:rsid w:val="00BC7D51"/>
    <w:rsid w:val="00BD1302"/>
    <w:rsid w:val="00BD4604"/>
    <w:rsid w:val="00BD4F1F"/>
    <w:rsid w:val="00BD5ABA"/>
    <w:rsid w:val="00BD5E2E"/>
    <w:rsid w:val="00BD75EA"/>
    <w:rsid w:val="00BD7A14"/>
    <w:rsid w:val="00BE07E0"/>
    <w:rsid w:val="00BE0ED4"/>
    <w:rsid w:val="00BE1D73"/>
    <w:rsid w:val="00BE4B8B"/>
    <w:rsid w:val="00BE7122"/>
    <w:rsid w:val="00BF2E86"/>
    <w:rsid w:val="00BF4043"/>
    <w:rsid w:val="00BF4E49"/>
    <w:rsid w:val="00C029FC"/>
    <w:rsid w:val="00C06C0A"/>
    <w:rsid w:val="00C06CE1"/>
    <w:rsid w:val="00C06E65"/>
    <w:rsid w:val="00C078A7"/>
    <w:rsid w:val="00C11708"/>
    <w:rsid w:val="00C12274"/>
    <w:rsid w:val="00C12A56"/>
    <w:rsid w:val="00C12E5D"/>
    <w:rsid w:val="00C12F6A"/>
    <w:rsid w:val="00C1383C"/>
    <w:rsid w:val="00C151F1"/>
    <w:rsid w:val="00C219DC"/>
    <w:rsid w:val="00C21CBA"/>
    <w:rsid w:val="00C23B2C"/>
    <w:rsid w:val="00C25D3E"/>
    <w:rsid w:val="00C26E13"/>
    <w:rsid w:val="00C27894"/>
    <w:rsid w:val="00C27B25"/>
    <w:rsid w:val="00C32794"/>
    <w:rsid w:val="00C342C4"/>
    <w:rsid w:val="00C35182"/>
    <w:rsid w:val="00C35AF6"/>
    <w:rsid w:val="00C3673F"/>
    <w:rsid w:val="00C36C49"/>
    <w:rsid w:val="00C4032A"/>
    <w:rsid w:val="00C407D5"/>
    <w:rsid w:val="00C41638"/>
    <w:rsid w:val="00C449AE"/>
    <w:rsid w:val="00C46E72"/>
    <w:rsid w:val="00C47F9A"/>
    <w:rsid w:val="00C51F21"/>
    <w:rsid w:val="00C523DA"/>
    <w:rsid w:val="00C54021"/>
    <w:rsid w:val="00C57673"/>
    <w:rsid w:val="00C624FE"/>
    <w:rsid w:val="00C62797"/>
    <w:rsid w:val="00C62900"/>
    <w:rsid w:val="00C7017C"/>
    <w:rsid w:val="00C707BB"/>
    <w:rsid w:val="00C71A5A"/>
    <w:rsid w:val="00C7366A"/>
    <w:rsid w:val="00C73F64"/>
    <w:rsid w:val="00C75E14"/>
    <w:rsid w:val="00C83ED3"/>
    <w:rsid w:val="00C849EA"/>
    <w:rsid w:val="00C85722"/>
    <w:rsid w:val="00C90ACF"/>
    <w:rsid w:val="00C93962"/>
    <w:rsid w:val="00CA076D"/>
    <w:rsid w:val="00CA2423"/>
    <w:rsid w:val="00CA3FC7"/>
    <w:rsid w:val="00CA5FF7"/>
    <w:rsid w:val="00CA714A"/>
    <w:rsid w:val="00CB01FB"/>
    <w:rsid w:val="00CB03FD"/>
    <w:rsid w:val="00CB0A54"/>
    <w:rsid w:val="00CB282E"/>
    <w:rsid w:val="00CB3255"/>
    <w:rsid w:val="00CB5B9A"/>
    <w:rsid w:val="00CB7107"/>
    <w:rsid w:val="00CC029E"/>
    <w:rsid w:val="00CC1D6A"/>
    <w:rsid w:val="00CC27FD"/>
    <w:rsid w:val="00CC3A26"/>
    <w:rsid w:val="00CC54B1"/>
    <w:rsid w:val="00CD01E9"/>
    <w:rsid w:val="00CD376F"/>
    <w:rsid w:val="00CD63B5"/>
    <w:rsid w:val="00CD64F4"/>
    <w:rsid w:val="00CD77BE"/>
    <w:rsid w:val="00CE22A2"/>
    <w:rsid w:val="00CE5E77"/>
    <w:rsid w:val="00CE7FAD"/>
    <w:rsid w:val="00CF05EF"/>
    <w:rsid w:val="00CF211E"/>
    <w:rsid w:val="00CF4639"/>
    <w:rsid w:val="00CF570E"/>
    <w:rsid w:val="00CF5AE0"/>
    <w:rsid w:val="00CF6AB6"/>
    <w:rsid w:val="00CF6F6D"/>
    <w:rsid w:val="00D003E7"/>
    <w:rsid w:val="00D02869"/>
    <w:rsid w:val="00D0311C"/>
    <w:rsid w:val="00D05A77"/>
    <w:rsid w:val="00D103C6"/>
    <w:rsid w:val="00D10711"/>
    <w:rsid w:val="00D11FCE"/>
    <w:rsid w:val="00D1495D"/>
    <w:rsid w:val="00D152E1"/>
    <w:rsid w:val="00D20C3D"/>
    <w:rsid w:val="00D2159F"/>
    <w:rsid w:val="00D22065"/>
    <w:rsid w:val="00D22F0F"/>
    <w:rsid w:val="00D23A14"/>
    <w:rsid w:val="00D24FA3"/>
    <w:rsid w:val="00D321F5"/>
    <w:rsid w:val="00D3240F"/>
    <w:rsid w:val="00D325C3"/>
    <w:rsid w:val="00D331F4"/>
    <w:rsid w:val="00D3419A"/>
    <w:rsid w:val="00D342DA"/>
    <w:rsid w:val="00D35363"/>
    <w:rsid w:val="00D36998"/>
    <w:rsid w:val="00D37EE8"/>
    <w:rsid w:val="00D431DA"/>
    <w:rsid w:val="00D46AC9"/>
    <w:rsid w:val="00D50571"/>
    <w:rsid w:val="00D5077A"/>
    <w:rsid w:val="00D56043"/>
    <w:rsid w:val="00D57479"/>
    <w:rsid w:val="00D61E47"/>
    <w:rsid w:val="00D64B37"/>
    <w:rsid w:val="00D661B9"/>
    <w:rsid w:val="00D71036"/>
    <w:rsid w:val="00D71BBC"/>
    <w:rsid w:val="00D724C6"/>
    <w:rsid w:val="00D7280C"/>
    <w:rsid w:val="00D764AD"/>
    <w:rsid w:val="00D766E2"/>
    <w:rsid w:val="00D77AE9"/>
    <w:rsid w:val="00D77C98"/>
    <w:rsid w:val="00D80749"/>
    <w:rsid w:val="00D8352A"/>
    <w:rsid w:val="00D847C3"/>
    <w:rsid w:val="00D856CF"/>
    <w:rsid w:val="00D870DC"/>
    <w:rsid w:val="00D90530"/>
    <w:rsid w:val="00D911E7"/>
    <w:rsid w:val="00D9143B"/>
    <w:rsid w:val="00D92BCC"/>
    <w:rsid w:val="00D948E9"/>
    <w:rsid w:val="00D95C9C"/>
    <w:rsid w:val="00D9612B"/>
    <w:rsid w:val="00DA0BE9"/>
    <w:rsid w:val="00DA277A"/>
    <w:rsid w:val="00DA3105"/>
    <w:rsid w:val="00DA3B91"/>
    <w:rsid w:val="00DA5BBC"/>
    <w:rsid w:val="00DB0B0F"/>
    <w:rsid w:val="00DB1F77"/>
    <w:rsid w:val="00DB230D"/>
    <w:rsid w:val="00DB5590"/>
    <w:rsid w:val="00DB7E9C"/>
    <w:rsid w:val="00DC0625"/>
    <w:rsid w:val="00DC376C"/>
    <w:rsid w:val="00DC44FF"/>
    <w:rsid w:val="00DC49A4"/>
    <w:rsid w:val="00DD0EB2"/>
    <w:rsid w:val="00DD4A50"/>
    <w:rsid w:val="00DD4C01"/>
    <w:rsid w:val="00DD5406"/>
    <w:rsid w:val="00DD6025"/>
    <w:rsid w:val="00DD650C"/>
    <w:rsid w:val="00DE167D"/>
    <w:rsid w:val="00DE3716"/>
    <w:rsid w:val="00DE74DF"/>
    <w:rsid w:val="00DF0425"/>
    <w:rsid w:val="00DF05AC"/>
    <w:rsid w:val="00DF0C59"/>
    <w:rsid w:val="00DF1227"/>
    <w:rsid w:val="00DF16AD"/>
    <w:rsid w:val="00DF1E91"/>
    <w:rsid w:val="00DF339E"/>
    <w:rsid w:val="00DF3B1E"/>
    <w:rsid w:val="00DF5E59"/>
    <w:rsid w:val="00DF6D77"/>
    <w:rsid w:val="00DF6FB3"/>
    <w:rsid w:val="00E00742"/>
    <w:rsid w:val="00E008A8"/>
    <w:rsid w:val="00E00F90"/>
    <w:rsid w:val="00E026A1"/>
    <w:rsid w:val="00E029A5"/>
    <w:rsid w:val="00E05544"/>
    <w:rsid w:val="00E059A7"/>
    <w:rsid w:val="00E065E2"/>
    <w:rsid w:val="00E10DF0"/>
    <w:rsid w:val="00E111F7"/>
    <w:rsid w:val="00E11D8B"/>
    <w:rsid w:val="00E13791"/>
    <w:rsid w:val="00E166E6"/>
    <w:rsid w:val="00E175C4"/>
    <w:rsid w:val="00E17B4F"/>
    <w:rsid w:val="00E17F31"/>
    <w:rsid w:val="00E2299F"/>
    <w:rsid w:val="00E22D7F"/>
    <w:rsid w:val="00E2303C"/>
    <w:rsid w:val="00E25AEA"/>
    <w:rsid w:val="00E27035"/>
    <w:rsid w:val="00E2713F"/>
    <w:rsid w:val="00E27723"/>
    <w:rsid w:val="00E30B4F"/>
    <w:rsid w:val="00E32166"/>
    <w:rsid w:val="00E36D25"/>
    <w:rsid w:val="00E41899"/>
    <w:rsid w:val="00E4221F"/>
    <w:rsid w:val="00E42735"/>
    <w:rsid w:val="00E4309D"/>
    <w:rsid w:val="00E47023"/>
    <w:rsid w:val="00E511B3"/>
    <w:rsid w:val="00E52FD9"/>
    <w:rsid w:val="00E54D10"/>
    <w:rsid w:val="00E55F63"/>
    <w:rsid w:val="00E604B0"/>
    <w:rsid w:val="00E61574"/>
    <w:rsid w:val="00E632F1"/>
    <w:rsid w:val="00E6454D"/>
    <w:rsid w:val="00E64B65"/>
    <w:rsid w:val="00E65182"/>
    <w:rsid w:val="00E65883"/>
    <w:rsid w:val="00E65B9E"/>
    <w:rsid w:val="00E71330"/>
    <w:rsid w:val="00E73DCB"/>
    <w:rsid w:val="00E7641E"/>
    <w:rsid w:val="00E90444"/>
    <w:rsid w:val="00E90493"/>
    <w:rsid w:val="00E91E61"/>
    <w:rsid w:val="00E922A9"/>
    <w:rsid w:val="00E929DA"/>
    <w:rsid w:val="00E95DFC"/>
    <w:rsid w:val="00EA2752"/>
    <w:rsid w:val="00EA4DED"/>
    <w:rsid w:val="00EA59D1"/>
    <w:rsid w:val="00EB1185"/>
    <w:rsid w:val="00EB5994"/>
    <w:rsid w:val="00EC01F1"/>
    <w:rsid w:val="00EC09DD"/>
    <w:rsid w:val="00EC3D56"/>
    <w:rsid w:val="00EC6912"/>
    <w:rsid w:val="00ED103A"/>
    <w:rsid w:val="00ED3D4E"/>
    <w:rsid w:val="00ED45BA"/>
    <w:rsid w:val="00ED5F82"/>
    <w:rsid w:val="00ED5FC0"/>
    <w:rsid w:val="00ED774C"/>
    <w:rsid w:val="00ED7A31"/>
    <w:rsid w:val="00ED7F70"/>
    <w:rsid w:val="00EE31B4"/>
    <w:rsid w:val="00EE367D"/>
    <w:rsid w:val="00EE5B6B"/>
    <w:rsid w:val="00EF1306"/>
    <w:rsid w:val="00F0275D"/>
    <w:rsid w:val="00F0481B"/>
    <w:rsid w:val="00F04871"/>
    <w:rsid w:val="00F04A89"/>
    <w:rsid w:val="00F061D4"/>
    <w:rsid w:val="00F10175"/>
    <w:rsid w:val="00F13D4E"/>
    <w:rsid w:val="00F150FE"/>
    <w:rsid w:val="00F15518"/>
    <w:rsid w:val="00F179CF"/>
    <w:rsid w:val="00F17C36"/>
    <w:rsid w:val="00F20EFB"/>
    <w:rsid w:val="00F22A1E"/>
    <w:rsid w:val="00F23132"/>
    <w:rsid w:val="00F24D3D"/>
    <w:rsid w:val="00F27007"/>
    <w:rsid w:val="00F30BCE"/>
    <w:rsid w:val="00F31705"/>
    <w:rsid w:val="00F317FC"/>
    <w:rsid w:val="00F36454"/>
    <w:rsid w:val="00F4030F"/>
    <w:rsid w:val="00F41A59"/>
    <w:rsid w:val="00F42033"/>
    <w:rsid w:val="00F421A2"/>
    <w:rsid w:val="00F44771"/>
    <w:rsid w:val="00F44E83"/>
    <w:rsid w:val="00F50379"/>
    <w:rsid w:val="00F515BA"/>
    <w:rsid w:val="00F524ED"/>
    <w:rsid w:val="00F535DA"/>
    <w:rsid w:val="00F56353"/>
    <w:rsid w:val="00F6114E"/>
    <w:rsid w:val="00F63011"/>
    <w:rsid w:val="00F66CEC"/>
    <w:rsid w:val="00F70F6F"/>
    <w:rsid w:val="00F72CEE"/>
    <w:rsid w:val="00F74952"/>
    <w:rsid w:val="00F75660"/>
    <w:rsid w:val="00F76065"/>
    <w:rsid w:val="00F76CDF"/>
    <w:rsid w:val="00F821A0"/>
    <w:rsid w:val="00F82419"/>
    <w:rsid w:val="00F82591"/>
    <w:rsid w:val="00F83545"/>
    <w:rsid w:val="00F846A2"/>
    <w:rsid w:val="00F84AF6"/>
    <w:rsid w:val="00F86C23"/>
    <w:rsid w:val="00F8758D"/>
    <w:rsid w:val="00F921DA"/>
    <w:rsid w:val="00F92A1C"/>
    <w:rsid w:val="00FA319F"/>
    <w:rsid w:val="00FA3524"/>
    <w:rsid w:val="00FA3936"/>
    <w:rsid w:val="00FA68EF"/>
    <w:rsid w:val="00FB2B57"/>
    <w:rsid w:val="00FB31B2"/>
    <w:rsid w:val="00FB3D5F"/>
    <w:rsid w:val="00FB415C"/>
    <w:rsid w:val="00FB463B"/>
    <w:rsid w:val="00FB5FF8"/>
    <w:rsid w:val="00FB708D"/>
    <w:rsid w:val="00FB751D"/>
    <w:rsid w:val="00FC3E51"/>
    <w:rsid w:val="00FC5CED"/>
    <w:rsid w:val="00FC5D88"/>
    <w:rsid w:val="00FC718E"/>
    <w:rsid w:val="00FD0268"/>
    <w:rsid w:val="00FD1E14"/>
    <w:rsid w:val="00FD1F91"/>
    <w:rsid w:val="00FD2774"/>
    <w:rsid w:val="00FD3FE0"/>
    <w:rsid w:val="00FD4DFE"/>
    <w:rsid w:val="00FD7571"/>
    <w:rsid w:val="00FE09D5"/>
    <w:rsid w:val="00FE243F"/>
    <w:rsid w:val="00FE3DB9"/>
    <w:rsid w:val="00FF0D70"/>
    <w:rsid w:val="00FF282A"/>
    <w:rsid w:val="00FF30F0"/>
    <w:rsid w:val="00FF42B8"/>
    <w:rsid w:val="00FF5943"/>
    <w:rsid w:val="00F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6F11AA"/>
  <w14:defaultImageDpi w14:val="32767"/>
  <w15:chartTrackingRefBased/>
  <w15:docId w15:val="{5ABF7B2D-1303-4244-9CF4-E9BEE526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8E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D540F"/>
    <w:pPr>
      <w:keepNext/>
      <w:keepLines/>
      <w:numPr>
        <w:numId w:val="3"/>
      </w:numPr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540F"/>
    <w:pPr>
      <w:keepNext/>
      <w:keepLines/>
      <w:ind w:firstLineChars="0" w:firstLine="0"/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4A16"/>
    <w:pPr>
      <w:keepNext/>
      <w:keepLines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48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7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7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707"/>
    <w:rPr>
      <w:sz w:val="18"/>
      <w:szCs w:val="18"/>
    </w:rPr>
  </w:style>
  <w:style w:type="paragraph" w:styleId="a7">
    <w:name w:val="List Paragraph"/>
    <w:basedOn w:val="a"/>
    <w:uiPriority w:val="34"/>
    <w:qFormat/>
    <w:rsid w:val="00997F1E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5D540F"/>
    <w:rPr>
      <w:rFonts w:ascii="Times New Roman" w:hAnsi="Times New Roman"/>
      <w:b/>
      <w:bCs/>
      <w:kern w:val="44"/>
      <w:sz w:val="28"/>
      <w:szCs w:val="44"/>
    </w:rPr>
  </w:style>
  <w:style w:type="paragraph" w:styleId="a8">
    <w:name w:val="Bibliography"/>
    <w:basedOn w:val="a"/>
    <w:next w:val="a"/>
    <w:uiPriority w:val="37"/>
    <w:unhideWhenUsed/>
    <w:rsid w:val="0015083B"/>
    <w:pPr>
      <w:tabs>
        <w:tab w:val="left" w:pos="384"/>
      </w:tabs>
      <w:ind w:left="384" w:hanging="384"/>
    </w:pPr>
  </w:style>
  <w:style w:type="character" w:customStyle="1" w:styleId="20">
    <w:name w:val="标题 2 字符"/>
    <w:basedOn w:val="a0"/>
    <w:link w:val="2"/>
    <w:uiPriority w:val="9"/>
    <w:rsid w:val="005D540F"/>
    <w:rPr>
      <w:rFonts w:ascii="Times New Roman" w:eastAsiaTheme="majorEastAsia" w:hAnsi="Times New Roman" w:cstheme="majorBidi"/>
      <w:bCs/>
      <w:sz w:val="24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732E88"/>
    <w:pPr>
      <w:widowControl/>
      <w:tabs>
        <w:tab w:val="center" w:pos="4160"/>
        <w:tab w:val="right" w:pos="8300"/>
      </w:tabs>
      <w:spacing w:after="200"/>
    </w:pPr>
    <w:rPr>
      <w:rFonts w:cs="Times New Roman"/>
      <w:color w:val="000000" w:themeColor="text1"/>
      <w:kern w:val="0"/>
      <w:szCs w:val="20"/>
      <w:lang w:eastAsia="en-US"/>
    </w:rPr>
  </w:style>
  <w:style w:type="character" w:customStyle="1" w:styleId="MTDisplayEquation0">
    <w:name w:val="MTDisplayEquation 字符"/>
    <w:basedOn w:val="a0"/>
    <w:link w:val="MTDisplayEquation"/>
    <w:rsid w:val="00732E88"/>
    <w:rPr>
      <w:rFonts w:ascii="Times New Roman" w:eastAsia="宋体" w:hAnsi="Times New Roman" w:cs="Times New Roman"/>
      <w:color w:val="000000" w:themeColor="text1"/>
      <w:kern w:val="0"/>
      <w:sz w:val="24"/>
      <w:szCs w:val="20"/>
      <w:lang w:eastAsia="en-US"/>
    </w:rPr>
  </w:style>
  <w:style w:type="paragraph" w:customStyle="1" w:styleId="TAMainText">
    <w:name w:val="TA_Main_Text"/>
    <w:basedOn w:val="a"/>
    <w:rsid w:val="00800EF0"/>
    <w:pPr>
      <w:widowControl/>
      <w:spacing w:line="480" w:lineRule="auto"/>
      <w:ind w:firstLine="202"/>
    </w:pPr>
    <w:rPr>
      <w:rFonts w:ascii="Times" w:hAnsi="Times" w:cs="Times New Roman"/>
      <w:kern w:val="0"/>
      <w:szCs w:val="20"/>
      <w:lang w:eastAsia="en-US"/>
    </w:rPr>
  </w:style>
  <w:style w:type="paragraph" w:customStyle="1" w:styleId="VAFigureCaption">
    <w:name w:val="VA_Figure_Caption"/>
    <w:basedOn w:val="a"/>
    <w:next w:val="a"/>
    <w:rsid w:val="00800EF0"/>
    <w:pPr>
      <w:widowControl/>
      <w:spacing w:after="200" w:line="480" w:lineRule="auto"/>
      <w:ind w:firstLineChars="0" w:firstLine="0"/>
    </w:pPr>
    <w:rPr>
      <w:rFonts w:ascii="Times" w:hAnsi="Times" w:cs="Times New Roman"/>
      <w:kern w:val="0"/>
      <w:szCs w:val="20"/>
      <w:lang w:eastAsia="en-US"/>
    </w:rPr>
  </w:style>
  <w:style w:type="character" w:customStyle="1" w:styleId="MTEquationSection">
    <w:name w:val="MTEquationSection"/>
    <w:basedOn w:val="a0"/>
    <w:rsid w:val="00431DB2"/>
    <w:rPr>
      <w:rFonts w:cs="Times New Roman"/>
      <w:vanish/>
      <w:color w:val="FF0000"/>
      <w:szCs w:val="24"/>
    </w:rPr>
  </w:style>
  <w:style w:type="character" w:customStyle="1" w:styleId="katex-mathml">
    <w:name w:val="katex-mathml"/>
    <w:basedOn w:val="a0"/>
    <w:rsid w:val="00F535DA"/>
  </w:style>
  <w:style w:type="character" w:customStyle="1" w:styleId="mord">
    <w:name w:val="mord"/>
    <w:basedOn w:val="a0"/>
    <w:rsid w:val="00F535DA"/>
  </w:style>
  <w:style w:type="character" w:customStyle="1" w:styleId="vlist-s">
    <w:name w:val="vlist-s"/>
    <w:basedOn w:val="a0"/>
    <w:rsid w:val="00F535DA"/>
  </w:style>
  <w:style w:type="character" w:customStyle="1" w:styleId="30">
    <w:name w:val="标题 3 字符"/>
    <w:basedOn w:val="a0"/>
    <w:link w:val="3"/>
    <w:uiPriority w:val="9"/>
    <w:rsid w:val="005D4A16"/>
    <w:rPr>
      <w:rFonts w:ascii="Times New Roman" w:hAnsi="Times New Roman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482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ate"/>
    <w:basedOn w:val="a"/>
    <w:next w:val="a"/>
    <w:link w:val="aa"/>
    <w:uiPriority w:val="99"/>
    <w:semiHidden/>
    <w:unhideWhenUsed/>
    <w:rsid w:val="009A64CF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9A64CF"/>
    <w:rPr>
      <w:rFonts w:ascii="Times New Roman" w:hAnsi="Times New Roman"/>
      <w:sz w:val="24"/>
    </w:rPr>
  </w:style>
  <w:style w:type="paragraph" w:styleId="ab">
    <w:name w:val="footnote text"/>
    <w:basedOn w:val="a"/>
    <w:link w:val="ac"/>
    <w:uiPriority w:val="99"/>
    <w:unhideWhenUsed/>
    <w:rsid w:val="00C4032A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rsid w:val="00C4032A"/>
    <w:rPr>
      <w:rFonts w:ascii="Times New Roman" w:hAnsi="Times New Roman"/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C4032A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D325C3"/>
    <w:pPr>
      <w:snapToGrid w:val="0"/>
      <w:jc w:val="left"/>
    </w:pPr>
  </w:style>
  <w:style w:type="character" w:customStyle="1" w:styleId="af">
    <w:name w:val="尾注文本 字符"/>
    <w:basedOn w:val="a0"/>
    <w:link w:val="ae"/>
    <w:uiPriority w:val="99"/>
    <w:semiHidden/>
    <w:rsid w:val="00D325C3"/>
    <w:rPr>
      <w:rFonts w:ascii="Times New Roman" w:hAnsi="Times New Roman"/>
      <w:sz w:val="24"/>
    </w:rPr>
  </w:style>
  <w:style w:type="character" w:styleId="af0">
    <w:name w:val="endnote reference"/>
    <w:basedOn w:val="a0"/>
    <w:uiPriority w:val="99"/>
    <w:semiHidden/>
    <w:unhideWhenUsed/>
    <w:rsid w:val="00D325C3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DA0BE9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A0BE9"/>
    <w:pPr>
      <w:tabs>
        <w:tab w:val="left" w:pos="440"/>
        <w:tab w:val="right" w:leader="dot" w:pos="8296"/>
      </w:tabs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DA0BE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A0BE9"/>
    <w:pPr>
      <w:ind w:leftChars="400" w:left="840"/>
    </w:pPr>
  </w:style>
  <w:style w:type="character" w:styleId="af1">
    <w:name w:val="Hyperlink"/>
    <w:basedOn w:val="a0"/>
    <w:uiPriority w:val="99"/>
    <w:unhideWhenUsed/>
    <w:rsid w:val="00DA0BE9"/>
    <w:rPr>
      <w:color w:val="0563C1" w:themeColor="hyperlink"/>
      <w:u w:val="single"/>
    </w:rPr>
  </w:style>
  <w:style w:type="paragraph" w:styleId="af2">
    <w:name w:val="No Spacing"/>
    <w:aliases w:val="图表"/>
    <w:uiPriority w:val="1"/>
    <w:qFormat/>
    <w:rsid w:val="00E65182"/>
    <w:pPr>
      <w:widowControl w:val="0"/>
      <w:jc w:val="center"/>
    </w:pPr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G\Documents\&#33258;&#23450;&#20041;%20Office%20&#27169;&#26495;\Create%20Value%20-%20Share%20Reward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CA84E-059C-4093-9869-39B68B035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Create Value - Share Reward.dotx</Template>
  <TotalTime>2</TotalTime>
  <Pages>8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6</cp:revision>
  <dcterms:created xsi:type="dcterms:W3CDTF">2024-09-10T09:00:00Z</dcterms:created>
  <dcterms:modified xsi:type="dcterms:W3CDTF">2024-09-10T09:08:00Z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zotero-version="7.0.0-beta.68+c31a40c74"&gt;&lt;session id="GNcWlcN3"/&gt;&lt;style id="http://www.zotero.org/styles/microporous-and-mesoporous-materials" hasBibliography="1" bibliographyStyleHasBeenSet="1"/&gt;&lt;prefs&gt;&lt;pref name="fieldType" value=</vt:lpwstr>
  </property>
  <property fmtid="{D5CDD505-2E9C-101B-9397-08002B2CF9AE}" pid="3" name="ZOTERO_PREF_2">
    <vt:lpwstr>"Field"/&gt;&lt;/prefs&gt;&lt;/data&gt;</vt:lpwstr>
  </property>
  <property fmtid="{D5CDD505-2E9C-101B-9397-08002B2CF9AE}" pid="4" name="MTEquationNumber2">
    <vt:lpwstr>(#E1)</vt:lpwstr>
  </property>
  <property fmtid="{D5CDD505-2E9C-101B-9397-08002B2CF9AE}" pid="5" name="MTEquationSection">
    <vt:lpwstr>1</vt:lpwstr>
  </property>
  <property fmtid="{D5CDD505-2E9C-101B-9397-08002B2CF9AE}" pid="6" name="MTWinEqns">
    <vt:bool>true</vt:bool>
  </property>
</Properties>
</file>